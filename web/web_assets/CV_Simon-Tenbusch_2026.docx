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20"/>
        <w:gridCol w:w="1776"/>
        <w:gridCol w:w="5674"/>
      </w:tblGrid>
      <w:tr w:rsidR="004326C9" w14:paraId="38768DCF" w14:textId="77777777" w:rsidTr="00D479D9">
        <w:trPr>
          <w:trHeight w:val="315"/>
        </w:trPr>
        <w:tc>
          <w:tcPr>
            <w:tcW w:w="1890" w:type="dxa"/>
            <w:tcBorders>
              <w:bottom w:val="single" w:sz="4" w:space="0" w:color="auto"/>
            </w:tcBorders>
          </w:tcPr>
          <w:p w14:paraId="1005B0E4" w14:textId="1A540DB8" w:rsidR="004326C9" w:rsidRDefault="00C33BF0" w:rsidP="00230261">
            <w:r>
              <w:t>+64 27 321 00 61</w:t>
            </w:r>
          </w:p>
        </w:tc>
        <w:tc>
          <w:tcPr>
            <w:tcW w:w="1796" w:type="dxa"/>
            <w:gridSpan w:val="2"/>
            <w:tcBorders>
              <w:bottom w:val="single" w:sz="4" w:space="0" w:color="auto"/>
            </w:tcBorders>
          </w:tcPr>
          <w:p w14:paraId="455FD400" w14:textId="259F192C" w:rsidR="004326C9" w:rsidRDefault="004326C9" w:rsidP="00230261"/>
        </w:tc>
        <w:tc>
          <w:tcPr>
            <w:tcW w:w="5674" w:type="dxa"/>
            <w:tcBorders>
              <w:bottom w:val="single" w:sz="4" w:space="0" w:color="auto"/>
            </w:tcBorders>
          </w:tcPr>
          <w:p w14:paraId="0854CE2F" w14:textId="31981A4E" w:rsidR="004326C9" w:rsidRDefault="00C33BF0" w:rsidP="00230261">
            <w:r>
              <w:t>simon@tenbusch.de</w:t>
            </w:r>
          </w:p>
        </w:tc>
      </w:tr>
      <w:tr w:rsidR="00657425" w14:paraId="080D0E6D" w14:textId="77777777" w:rsidTr="00D479D9">
        <w:trPr>
          <w:trHeight w:val="107"/>
        </w:trPr>
        <w:tc>
          <w:tcPr>
            <w:tcW w:w="9360" w:type="dxa"/>
            <w:gridSpan w:val="4"/>
            <w:tcBorders>
              <w:top w:val="single" w:sz="4" w:space="0" w:color="auto"/>
            </w:tcBorders>
          </w:tcPr>
          <w:p w14:paraId="372B0289" w14:textId="766C0D8E" w:rsidR="00657425" w:rsidRPr="00B10F35" w:rsidRDefault="00657425" w:rsidP="00BB6070"/>
        </w:tc>
      </w:tr>
      <w:tr w:rsidR="00657425" w14:paraId="091D820A" w14:textId="77777777" w:rsidTr="00D479D9">
        <w:trPr>
          <w:trHeight w:val="1755"/>
        </w:trPr>
        <w:tc>
          <w:tcPr>
            <w:tcW w:w="9360" w:type="dxa"/>
            <w:gridSpan w:val="4"/>
            <w:vAlign w:val="center"/>
          </w:tcPr>
          <w:p w14:paraId="4E6E7D9B" w14:textId="62EB1997" w:rsidR="00C33BF0" w:rsidRDefault="00BA4F01" w:rsidP="00BA4F01">
            <w:pPr>
              <w:pStyle w:val="Name"/>
              <w:spacing w:after="240"/>
            </w:pPr>
            <w:r w:rsidRPr="00C30392">
              <w:rPr>
                <w:noProof/>
                <w:lang w:val="en-NZ"/>
              </w:rPr>
              <w:drawing>
                <wp:anchor distT="0" distB="0" distL="114300" distR="114300" simplePos="0" relativeHeight="251659264" behindDoc="0" locked="0" layoutInCell="1" allowOverlap="1" wp14:anchorId="642900AA" wp14:editId="35C9EECA">
                  <wp:simplePos x="0" y="0"/>
                  <wp:positionH relativeFrom="column">
                    <wp:posOffset>3749675</wp:posOffset>
                  </wp:positionH>
                  <wp:positionV relativeFrom="page">
                    <wp:posOffset>-40640</wp:posOffset>
                  </wp:positionV>
                  <wp:extent cx="1089660" cy="1270000"/>
                  <wp:effectExtent l="0" t="0" r="0" b="6350"/>
                  <wp:wrapNone/>
                  <wp:docPr id="138655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5564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44B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F5DF6E5" wp14:editId="06D07257">
                      <wp:simplePos x="0" y="0"/>
                      <wp:positionH relativeFrom="column">
                        <wp:posOffset>4883150</wp:posOffset>
                      </wp:positionH>
                      <wp:positionV relativeFrom="paragraph">
                        <wp:posOffset>124460</wp:posOffset>
                      </wp:positionV>
                      <wp:extent cx="1027430" cy="977900"/>
                      <wp:effectExtent l="0" t="0" r="20320" b="127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7430" cy="977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0BF35" w14:textId="689EE987" w:rsidR="005508F2" w:rsidRDefault="005508F2">
                                  <w:r w:rsidRPr="006244B3">
                                    <w:rPr>
                                      <w:b/>
                                      <w:bCs/>
                                    </w:rPr>
                                    <w:t>Username</w:t>
                                  </w:r>
                                  <w:r>
                                    <w:t>:</w:t>
                                  </w:r>
                                  <w:r>
                                    <w:br/>
                                  </w:r>
                                  <w:proofErr w:type="spellStart"/>
                                  <w:r w:rsidRPr="006244B3">
                                    <w:t>carreerCenter</w:t>
                                  </w:r>
                                  <w:proofErr w:type="spellEnd"/>
                                </w:p>
                                <w:p w14:paraId="48EABCE6" w14:textId="103F55C6" w:rsidR="005508F2" w:rsidRDefault="005508F2">
                                  <w:r>
                                    <w:br/>
                                  </w:r>
                                  <w:r w:rsidRPr="006244B3">
                                    <w:rPr>
                                      <w:b/>
                                      <w:bCs/>
                                    </w:rPr>
                                    <w:t>Password</w:t>
                                  </w:r>
                                  <w:r>
                                    <w:t>:</w:t>
                                  </w:r>
                                  <w:r>
                                    <w:br/>
                                  </w:r>
                                  <w:r w:rsidR="006244B3">
                                    <w:t>ccAccess2025!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5DF6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4.5pt;margin-top:9.8pt;width:80.9pt;height:7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">
                      <v:textbox>
                        <w:txbxContent>
                          <w:p w14:paraId="6D40BF35" w14:textId="689EE987" w:rsidR="005508F2" w:rsidRDefault="005508F2">
                            <w:r w:rsidRPr="006244B3">
                              <w:rPr>
                                <w:b/>
                                <w:bCs/>
                              </w:rPr>
                              <w:t>Username</w:t>
                            </w:r>
                            <w:r>
                              <w:t>:</w:t>
                            </w:r>
                            <w:r>
                              <w:br/>
                            </w:r>
                            <w:proofErr w:type="spellStart"/>
                            <w:r w:rsidRPr="006244B3">
                              <w:t>carreerCenter</w:t>
                            </w:r>
                            <w:proofErr w:type="spellEnd"/>
                          </w:p>
                          <w:p w14:paraId="48EABCE6" w14:textId="103F55C6" w:rsidR="005508F2" w:rsidRDefault="005508F2">
                            <w:r>
                              <w:br/>
                            </w:r>
                            <w:r w:rsidRPr="006244B3">
                              <w:rPr>
                                <w:b/>
                                <w:bCs/>
                              </w:rPr>
                              <w:t>Password</w:t>
                            </w:r>
                            <w:r>
                              <w:t>:</w:t>
                            </w:r>
                            <w:r>
                              <w:br/>
                            </w:r>
                            <w:r w:rsidR="006244B3">
                              <w:t>ccAccess2025!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BF0">
              <w:t>Simon Tenbusch</w:t>
            </w:r>
          </w:p>
          <w:p w14:paraId="2A7C999A" w14:textId="3010C520" w:rsidR="00BA4F01" w:rsidRPr="00BA4F01" w:rsidRDefault="00BA4F01" w:rsidP="00C33BF0">
            <w:pPr>
              <w:pStyle w:val="Name"/>
              <w:rPr>
                <w:sz w:val="36"/>
                <w:szCs w:val="12"/>
                <w:lang w:val="en-NZ"/>
              </w:rPr>
            </w:pPr>
            <w:r w:rsidRPr="00BA4F01">
              <w:rPr>
                <w:sz w:val="36"/>
                <w:szCs w:val="12"/>
                <w:lang w:val="en-NZ"/>
              </w:rPr>
              <w:t>Precision Agriculture Engineer</w:t>
            </w:r>
          </w:p>
        </w:tc>
      </w:tr>
      <w:tr w:rsidR="00EA2C19" w14:paraId="79C57EC8" w14:textId="77777777" w:rsidTr="00D479D9">
        <w:trPr>
          <w:trHeight w:val="60"/>
        </w:trPr>
        <w:tc>
          <w:tcPr>
            <w:tcW w:w="9360" w:type="dxa"/>
            <w:gridSpan w:val="4"/>
            <w:tcBorders>
              <w:bottom w:val="single" w:sz="4" w:space="0" w:color="auto"/>
            </w:tcBorders>
          </w:tcPr>
          <w:p w14:paraId="4C126BFC" w14:textId="1B862854" w:rsidR="00EA2C19" w:rsidRPr="00B10F35" w:rsidRDefault="00EA2C19" w:rsidP="00BB6070"/>
        </w:tc>
      </w:tr>
      <w:tr w:rsidR="00EA2C19" w14:paraId="44628A41" w14:textId="77777777" w:rsidTr="00D479D9">
        <w:trPr>
          <w:trHeight w:val="305"/>
        </w:trPr>
        <w:tc>
          <w:tcPr>
            <w:tcW w:w="9360" w:type="dxa"/>
            <w:gridSpan w:val="4"/>
            <w:tcBorders>
              <w:top w:val="single" w:sz="4" w:space="0" w:color="auto"/>
            </w:tcBorders>
          </w:tcPr>
          <w:p w14:paraId="289DAF80" w14:textId="77777777" w:rsidR="00EA2C19" w:rsidRPr="00B10F35" w:rsidRDefault="00EA2C19" w:rsidP="00BB6070"/>
        </w:tc>
      </w:tr>
      <w:tr w:rsidR="00EA2C19" w14:paraId="34A4018F" w14:textId="77777777" w:rsidTr="00D479D9">
        <w:trPr>
          <w:trHeight w:val="627"/>
        </w:trPr>
        <w:tc>
          <w:tcPr>
            <w:tcW w:w="1890" w:type="dxa"/>
          </w:tcPr>
          <w:p w14:paraId="03906566" w14:textId="77777777" w:rsidR="00EA2C19" w:rsidRDefault="004A350D" w:rsidP="005718A0">
            <w:pPr>
              <w:pStyle w:val="Heading1"/>
            </w:pPr>
            <w:sdt>
              <w:sdtPr>
                <w:id w:val="-632100731"/>
                <w:placeholder>
                  <w:docPart w:val="A89DA53CAF5C4A45BB53FA765FA9F39D"/>
                </w:placeholder>
                <w:temporary/>
                <w:showingPlcHdr/>
                <w15:appearance w15:val="hidden"/>
              </w:sdtPr>
              <w:sdtEndPr/>
              <w:sdtContent>
                <w:r w:rsidR="005718A0" w:rsidRPr="00CB1046">
                  <w:t>Education</w:t>
                </w:r>
              </w:sdtContent>
            </w:sdt>
          </w:p>
        </w:tc>
        <w:tc>
          <w:tcPr>
            <w:tcW w:w="20" w:type="dxa"/>
          </w:tcPr>
          <w:p w14:paraId="558EA1D7" w14:textId="77777777" w:rsidR="00EA2C19" w:rsidRPr="00B10F35" w:rsidRDefault="00EA2C19" w:rsidP="00EA2C19"/>
        </w:tc>
        <w:tc>
          <w:tcPr>
            <w:tcW w:w="1776" w:type="dxa"/>
          </w:tcPr>
          <w:p w14:paraId="5BE3A040" w14:textId="285B84C0" w:rsidR="00EA2C19" w:rsidRDefault="000A5E2F" w:rsidP="005718A0">
            <w:r>
              <w:t>07</w:t>
            </w:r>
            <w:r>
              <w:rPr>
                <w:lang w:val="en-GB"/>
              </w:rPr>
              <w:t>/</w:t>
            </w:r>
            <w:r w:rsidR="00F12B05">
              <w:t xml:space="preserve">2024 – Current </w:t>
            </w:r>
          </w:p>
        </w:tc>
        <w:tc>
          <w:tcPr>
            <w:tcW w:w="5674" w:type="dxa"/>
          </w:tcPr>
          <w:p w14:paraId="4687ADB6" w14:textId="2B61C590" w:rsidR="00EA2C19" w:rsidRDefault="00ED5D67" w:rsidP="00EA2C19">
            <w:pPr>
              <w:pStyle w:val="Heading2"/>
            </w:pPr>
            <w:r>
              <w:t>M.Sc. Precision Agriculture</w:t>
            </w:r>
          </w:p>
          <w:p w14:paraId="7AC3626E" w14:textId="0AC40C77" w:rsidR="00EA2C19" w:rsidRPr="00384497" w:rsidRDefault="00ED5D67" w:rsidP="00384497">
            <w:pPr>
              <w:pStyle w:val="Heading2"/>
              <w:rPr>
                <w:b w:val="0"/>
                <w:bCs w:val="0"/>
                <w:i/>
                <w:iCs w:val="0"/>
              </w:rPr>
            </w:pPr>
            <w:r w:rsidRPr="00384497">
              <w:rPr>
                <w:b w:val="0"/>
                <w:bCs w:val="0"/>
                <w:i/>
                <w:iCs w:val="0"/>
              </w:rPr>
              <w:t>Lincoln University</w:t>
            </w:r>
            <w:r w:rsidR="00583EF6" w:rsidRPr="00384497">
              <w:rPr>
                <w:b w:val="0"/>
                <w:bCs w:val="0"/>
                <w:i/>
                <w:iCs w:val="0"/>
              </w:rPr>
              <w:t>, New Zealand</w:t>
            </w:r>
          </w:p>
        </w:tc>
      </w:tr>
      <w:tr w:rsidR="00EA2C19" w:rsidRPr="00D134F1" w14:paraId="37977072" w14:textId="77777777" w:rsidTr="00D479D9">
        <w:trPr>
          <w:trHeight w:val="703"/>
        </w:trPr>
        <w:tc>
          <w:tcPr>
            <w:tcW w:w="1890" w:type="dxa"/>
          </w:tcPr>
          <w:p w14:paraId="12DC9E7F" w14:textId="77777777" w:rsidR="00EA2C19" w:rsidRPr="00CB1046" w:rsidRDefault="00EA2C19" w:rsidP="00EA2C19">
            <w:pPr>
              <w:pStyle w:val="Heading1"/>
            </w:pPr>
          </w:p>
        </w:tc>
        <w:tc>
          <w:tcPr>
            <w:tcW w:w="20" w:type="dxa"/>
          </w:tcPr>
          <w:p w14:paraId="34B935EB" w14:textId="77777777" w:rsidR="00EA2C19" w:rsidRPr="00B10F35" w:rsidRDefault="00EA2C19" w:rsidP="00EA2C19"/>
        </w:tc>
        <w:tc>
          <w:tcPr>
            <w:tcW w:w="1776" w:type="dxa"/>
          </w:tcPr>
          <w:p w14:paraId="405652A9" w14:textId="5B8E5060" w:rsidR="00EA2C19" w:rsidRPr="00FE0E52" w:rsidRDefault="000A5E2F" w:rsidP="00EA2C19">
            <w:r>
              <w:t>09/</w:t>
            </w:r>
            <w:r w:rsidR="00F12B05">
              <w:t xml:space="preserve">2021 – </w:t>
            </w:r>
            <w:r>
              <w:t>01/</w:t>
            </w:r>
            <w:r w:rsidR="00F12B05">
              <w:t xml:space="preserve">2024 </w:t>
            </w:r>
          </w:p>
        </w:tc>
        <w:tc>
          <w:tcPr>
            <w:tcW w:w="5674" w:type="dxa"/>
          </w:tcPr>
          <w:p w14:paraId="4AADF283" w14:textId="7B5EBB02" w:rsidR="005718A0" w:rsidRDefault="00347F0E" w:rsidP="005718A0">
            <w:pPr>
              <w:pStyle w:val="Heading2"/>
            </w:pPr>
            <w:r>
              <w:t>B.Eng. Agri-Food Engineering and Business</w:t>
            </w:r>
          </w:p>
          <w:p w14:paraId="1ABF4A70" w14:textId="0C1EACB8" w:rsidR="00EA2C19" w:rsidRPr="00384497" w:rsidRDefault="00347F0E" w:rsidP="00384497">
            <w:pPr>
              <w:pStyle w:val="Heading2"/>
              <w:rPr>
                <w:b w:val="0"/>
                <w:bCs w:val="0"/>
                <w:i/>
                <w:iCs w:val="0"/>
              </w:rPr>
            </w:pPr>
            <w:r w:rsidRPr="00384497">
              <w:rPr>
                <w:b w:val="0"/>
                <w:bCs w:val="0"/>
                <w:i/>
                <w:iCs w:val="0"/>
              </w:rPr>
              <w:t>University of Applied Sciences Osnabrück</w:t>
            </w:r>
            <w:r w:rsidR="00583EF6" w:rsidRPr="00384497">
              <w:rPr>
                <w:b w:val="0"/>
                <w:bCs w:val="0"/>
                <w:i/>
                <w:iCs w:val="0"/>
              </w:rPr>
              <w:t>, Germany</w:t>
            </w:r>
          </w:p>
        </w:tc>
      </w:tr>
      <w:tr w:rsidR="00F12B05" w14:paraId="4061F5E8" w14:textId="77777777" w:rsidTr="00D479D9">
        <w:trPr>
          <w:trHeight w:val="721"/>
        </w:trPr>
        <w:tc>
          <w:tcPr>
            <w:tcW w:w="1890" w:type="dxa"/>
          </w:tcPr>
          <w:p w14:paraId="38E7465B" w14:textId="77777777" w:rsidR="00F12B05" w:rsidRPr="00CB1046" w:rsidRDefault="00F12B05" w:rsidP="00F12B05">
            <w:pPr>
              <w:pStyle w:val="Heading1"/>
            </w:pPr>
          </w:p>
        </w:tc>
        <w:tc>
          <w:tcPr>
            <w:tcW w:w="20" w:type="dxa"/>
          </w:tcPr>
          <w:p w14:paraId="1B82E07C" w14:textId="77777777" w:rsidR="00F12B05" w:rsidRPr="00B10F35" w:rsidRDefault="00F12B05" w:rsidP="00F12B05"/>
        </w:tc>
        <w:tc>
          <w:tcPr>
            <w:tcW w:w="1776" w:type="dxa"/>
          </w:tcPr>
          <w:p w14:paraId="2C67E338" w14:textId="6D7A42AD" w:rsidR="00F12B05" w:rsidRDefault="000A5E2F" w:rsidP="00F12B05">
            <w:r>
              <w:t>08/</w:t>
            </w:r>
            <w:r w:rsidR="00F12B05">
              <w:t xml:space="preserve">2018 – </w:t>
            </w:r>
            <w:r>
              <w:t>07/</w:t>
            </w:r>
            <w:r w:rsidR="00F12B05">
              <w:t>2021</w:t>
            </w:r>
          </w:p>
          <w:p w14:paraId="06EABD35" w14:textId="77777777" w:rsidR="00F12B05" w:rsidRDefault="00F12B05" w:rsidP="00F12B05"/>
        </w:tc>
        <w:tc>
          <w:tcPr>
            <w:tcW w:w="5674" w:type="dxa"/>
          </w:tcPr>
          <w:p w14:paraId="3B1926E9" w14:textId="70337B23" w:rsidR="00F12B05" w:rsidRDefault="00347F0E" w:rsidP="00F12B05">
            <w:pPr>
              <w:pStyle w:val="Heading2"/>
            </w:pPr>
            <w:r>
              <w:t>B.Eng. Engineering of Technical Systems (Mechatronics)</w:t>
            </w:r>
          </w:p>
          <w:p w14:paraId="76694AA8" w14:textId="0C79959C" w:rsidR="00F12B05" w:rsidRPr="00384497" w:rsidRDefault="00410582" w:rsidP="00384497">
            <w:pPr>
              <w:pStyle w:val="Heading2"/>
              <w:rPr>
                <w:b w:val="0"/>
                <w:bCs w:val="0"/>
                <w:i/>
                <w:iCs w:val="0"/>
              </w:rPr>
            </w:pPr>
            <w:r w:rsidRPr="00384497">
              <w:rPr>
                <w:b w:val="0"/>
                <w:bCs w:val="0"/>
                <w:i/>
                <w:iCs w:val="0"/>
              </w:rPr>
              <w:t>University of Applied Sciences Osnabrück</w:t>
            </w:r>
            <w:r w:rsidR="00583EF6" w:rsidRPr="00384497">
              <w:rPr>
                <w:b w:val="0"/>
                <w:bCs w:val="0"/>
                <w:i/>
                <w:iCs w:val="0"/>
              </w:rPr>
              <w:t>, Germany</w:t>
            </w:r>
          </w:p>
        </w:tc>
      </w:tr>
      <w:tr w:rsidR="00F12B05" w14:paraId="65BD2342" w14:textId="77777777" w:rsidTr="00D479D9">
        <w:trPr>
          <w:trHeight w:val="996"/>
        </w:trPr>
        <w:tc>
          <w:tcPr>
            <w:tcW w:w="1890" w:type="dxa"/>
          </w:tcPr>
          <w:p w14:paraId="47C1A360" w14:textId="77777777" w:rsidR="00F12B05" w:rsidRPr="00CB1046" w:rsidRDefault="00F12B05" w:rsidP="00F12B05">
            <w:pPr>
              <w:pStyle w:val="Heading1"/>
            </w:pPr>
          </w:p>
        </w:tc>
        <w:tc>
          <w:tcPr>
            <w:tcW w:w="20" w:type="dxa"/>
          </w:tcPr>
          <w:p w14:paraId="6AA56B2B" w14:textId="77777777" w:rsidR="00F12B05" w:rsidRPr="00B10F35" w:rsidRDefault="00F12B05" w:rsidP="00F12B05"/>
        </w:tc>
        <w:tc>
          <w:tcPr>
            <w:tcW w:w="1776" w:type="dxa"/>
            <w:tcBorders>
              <w:bottom w:val="single" w:sz="4" w:space="0" w:color="auto"/>
            </w:tcBorders>
          </w:tcPr>
          <w:p w14:paraId="70723196" w14:textId="1192FCA3" w:rsidR="00F12B05" w:rsidRDefault="000A5E2F" w:rsidP="00F12B05">
            <w:r>
              <w:t>08/</w:t>
            </w:r>
            <w:r w:rsidR="00F12B05">
              <w:t>20</w:t>
            </w:r>
            <w:r w:rsidR="00410582">
              <w:t>09</w:t>
            </w:r>
            <w:r w:rsidR="00F12B05">
              <w:t xml:space="preserve"> – </w:t>
            </w:r>
            <w:r>
              <w:t>07/</w:t>
            </w:r>
            <w:r w:rsidR="00F12B05">
              <w:t>20</w:t>
            </w:r>
            <w:r w:rsidR="00410582">
              <w:t>17</w:t>
            </w:r>
          </w:p>
          <w:p w14:paraId="670D53E5" w14:textId="6CAAB6B0" w:rsidR="00F12B05" w:rsidRPr="00FE0E52" w:rsidRDefault="00F12B05" w:rsidP="00F12B05"/>
        </w:tc>
        <w:tc>
          <w:tcPr>
            <w:tcW w:w="5674" w:type="dxa"/>
            <w:tcBorders>
              <w:bottom w:val="single" w:sz="4" w:space="0" w:color="auto"/>
            </w:tcBorders>
          </w:tcPr>
          <w:p w14:paraId="05585B07" w14:textId="69DCAA69" w:rsidR="00F12B05" w:rsidRDefault="00180601" w:rsidP="00F12B05">
            <w:pPr>
              <w:pStyle w:val="Heading2"/>
            </w:pPr>
            <w:r w:rsidRPr="00180601">
              <w:t>School Education up to General Higher Qualification for University Entrance</w:t>
            </w:r>
          </w:p>
          <w:p w14:paraId="6D6A3DAC" w14:textId="77777777" w:rsidR="00384497" w:rsidRDefault="00384497" w:rsidP="00384497">
            <w:pPr>
              <w:pStyle w:val="Heading2"/>
              <w:rPr>
                <w:b w:val="0"/>
                <w:bCs w:val="0"/>
                <w:i/>
                <w:iCs w:val="0"/>
              </w:rPr>
            </w:pPr>
            <w:r w:rsidRPr="00384497">
              <w:rPr>
                <w:b w:val="0"/>
                <w:bCs w:val="0"/>
                <w:i/>
                <w:iCs w:val="0"/>
              </w:rPr>
              <w:t xml:space="preserve">Hermannschule (Primary School) and </w:t>
            </w:r>
          </w:p>
          <w:p w14:paraId="7ADFB53B" w14:textId="77777777" w:rsidR="00F12B05" w:rsidRDefault="00384497" w:rsidP="00384497">
            <w:pPr>
              <w:pStyle w:val="Heading2"/>
              <w:rPr>
                <w:b w:val="0"/>
                <w:bCs w:val="0"/>
                <w:i/>
                <w:iCs w:val="0"/>
              </w:rPr>
            </w:pPr>
            <w:r w:rsidRPr="00384497">
              <w:rPr>
                <w:b w:val="0"/>
                <w:bCs w:val="0"/>
                <w:i/>
                <w:iCs w:val="0"/>
              </w:rPr>
              <w:t>Ratsgymnasium (High School), Germany</w:t>
            </w:r>
          </w:p>
          <w:p w14:paraId="26D57383" w14:textId="39B4F00F" w:rsidR="00D479D9" w:rsidRPr="00D479D9" w:rsidRDefault="00D479D9" w:rsidP="00D479D9"/>
        </w:tc>
      </w:tr>
      <w:tr w:rsidR="00F12B05" w14:paraId="64F3D300" w14:textId="77777777" w:rsidTr="00D479D9">
        <w:trPr>
          <w:trHeight w:val="260"/>
        </w:trPr>
        <w:tc>
          <w:tcPr>
            <w:tcW w:w="1890" w:type="dxa"/>
          </w:tcPr>
          <w:p w14:paraId="23FE7D6F" w14:textId="77777777" w:rsidR="00F12B05" w:rsidRDefault="00F12B05" w:rsidP="00F12B05"/>
        </w:tc>
        <w:tc>
          <w:tcPr>
            <w:tcW w:w="20" w:type="dxa"/>
          </w:tcPr>
          <w:p w14:paraId="751ED8B9" w14:textId="77777777" w:rsidR="00F12B05" w:rsidRPr="00B10F35" w:rsidRDefault="00F12B05" w:rsidP="00F12B05"/>
        </w:tc>
        <w:tc>
          <w:tcPr>
            <w:tcW w:w="7450" w:type="dxa"/>
            <w:gridSpan w:val="2"/>
            <w:tcBorders>
              <w:top w:val="single" w:sz="4" w:space="0" w:color="auto"/>
            </w:tcBorders>
          </w:tcPr>
          <w:p w14:paraId="3B6D2366" w14:textId="77777777" w:rsidR="00F12B05" w:rsidRPr="003B19FB" w:rsidRDefault="00F12B05" w:rsidP="00F12B05"/>
        </w:tc>
      </w:tr>
      <w:tr w:rsidR="00410D83" w14:paraId="493E7AEC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4298459C" w14:textId="0F55D5A9" w:rsidR="00410D83" w:rsidRPr="004D08E6" w:rsidRDefault="004D08E6" w:rsidP="000169F1">
            <w:pPr>
              <w:rPr>
                <w:b/>
                <w:bCs/>
              </w:rPr>
            </w:pPr>
            <w:r w:rsidRPr="004D08E6">
              <w:rPr>
                <w:b/>
                <w:bCs/>
                <w:sz w:val="22"/>
                <w:szCs w:val="32"/>
              </w:rPr>
              <w:t>Experience</w:t>
            </w:r>
          </w:p>
        </w:tc>
        <w:tc>
          <w:tcPr>
            <w:tcW w:w="20" w:type="dxa"/>
          </w:tcPr>
          <w:p w14:paraId="66B348D0" w14:textId="77777777" w:rsidR="00410D83" w:rsidRPr="00A77208" w:rsidRDefault="00410D83" w:rsidP="000169F1"/>
        </w:tc>
        <w:tc>
          <w:tcPr>
            <w:tcW w:w="1776" w:type="dxa"/>
          </w:tcPr>
          <w:p w14:paraId="06FD36EC" w14:textId="485CBEB5" w:rsidR="00410D83" w:rsidRPr="00A77208" w:rsidRDefault="00E87478" w:rsidP="003A116D">
            <w:r>
              <w:t>06/2025</w:t>
            </w:r>
            <w:r w:rsidR="000A5E2F">
              <w:t xml:space="preserve"> – </w:t>
            </w:r>
            <w:r>
              <w:t>Current</w:t>
            </w:r>
          </w:p>
        </w:tc>
        <w:tc>
          <w:tcPr>
            <w:tcW w:w="5674" w:type="dxa"/>
          </w:tcPr>
          <w:p w14:paraId="31A3D054" w14:textId="029159F8" w:rsidR="0086335F" w:rsidRDefault="0086335F" w:rsidP="005718A0">
            <w:pPr>
              <w:rPr>
                <w:rStyle w:val="Bold"/>
              </w:rPr>
            </w:pPr>
            <w:r>
              <w:rPr>
                <w:rStyle w:val="Bold"/>
              </w:rPr>
              <w:t xml:space="preserve">Casual Event and </w:t>
            </w:r>
            <w:r w:rsidR="00BB33E2">
              <w:rPr>
                <w:rStyle w:val="Bold"/>
              </w:rPr>
              <w:t>Facilities Support</w:t>
            </w:r>
          </w:p>
          <w:p w14:paraId="54E9C5DC" w14:textId="719FE819" w:rsidR="00330A51" w:rsidRDefault="00AD2B7E" w:rsidP="0067467A">
            <w:r>
              <w:t>Selwyn District Council</w:t>
            </w:r>
            <w:r w:rsidR="00781715">
              <w:t xml:space="preserve"> • Rolleston, New Zealand</w:t>
            </w:r>
          </w:p>
          <w:p w14:paraId="30D3D27B" w14:textId="77777777" w:rsidR="00410D83" w:rsidRPr="00A77208" w:rsidRDefault="00410D83" w:rsidP="00D479D9">
            <w:pPr>
              <w:pStyle w:val="Heading3"/>
              <w:numPr>
                <w:ilvl w:val="0"/>
                <w:numId w:val="0"/>
              </w:numPr>
            </w:pPr>
          </w:p>
        </w:tc>
      </w:tr>
      <w:tr w:rsidR="00410D83" w14:paraId="75A256A8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7CFE7916" w14:textId="77777777" w:rsidR="00410D83" w:rsidRPr="00A77208" w:rsidRDefault="00410D83" w:rsidP="000169F1"/>
        </w:tc>
        <w:tc>
          <w:tcPr>
            <w:tcW w:w="20" w:type="dxa"/>
          </w:tcPr>
          <w:p w14:paraId="49783A87" w14:textId="77777777" w:rsidR="00410D83" w:rsidRPr="00A77208" w:rsidRDefault="00410D83" w:rsidP="000169F1"/>
        </w:tc>
        <w:tc>
          <w:tcPr>
            <w:tcW w:w="1776" w:type="dxa"/>
          </w:tcPr>
          <w:p w14:paraId="246A187F" w14:textId="326A7EA3" w:rsidR="00410D83" w:rsidRPr="00A77208" w:rsidRDefault="00E87478" w:rsidP="00184209">
            <w:r>
              <w:t xml:space="preserve">01/2025 – Current </w:t>
            </w:r>
          </w:p>
        </w:tc>
        <w:tc>
          <w:tcPr>
            <w:tcW w:w="5674" w:type="dxa"/>
          </w:tcPr>
          <w:p w14:paraId="153A969B" w14:textId="24CC0A25" w:rsidR="00330A51" w:rsidRPr="003B19FB" w:rsidRDefault="00892026" w:rsidP="0067467A">
            <w:r>
              <w:rPr>
                <w:rStyle w:val="Bold"/>
              </w:rPr>
              <w:t>Residential Assistant</w:t>
            </w:r>
          </w:p>
          <w:p w14:paraId="09A5D9D3" w14:textId="42367573" w:rsidR="00892026" w:rsidRDefault="00892026" w:rsidP="00892026">
            <w:r>
              <w:t>Lincoln University • Lincoln, New Zealand</w:t>
            </w:r>
          </w:p>
          <w:p w14:paraId="0B19BE33" w14:textId="77777777" w:rsidR="00410D83" w:rsidRPr="00A77208" w:rsidRDefault="00410D83" w:rsidP="00D479D9">
            <w:pPr>
              <w:pStyle w:val="Heading3"/>
              <w:numPr>
                <w:ilvl w:val="0"/>
                <w:numId w:val="0"/>
              </w:numPr>
            </w:pPr>
          </w:p>
        </w:tc>
      </w:tr>
      <w:tr w:rsidR="00437F17" w14:paraId="155D965F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170D5B9F" w14:textId="77777777" w:rsidR="00437F17" w:rsidRPr="00A77208" w:rsidRDefault="00437F17" w:rsidP="00437F17"/>
        </w:tc>
        <w:tc>
          <w:tcPr>
            <w:tcW w:w="20" w:type="dxa"/>
          </w:tcPr>
          <w:p w14:paraId="7680A957" w14:textId="77777777" w:rsidR="00437F17" w:rsidRPr="00A77208" w:rsidRDefault="00437F17" w:rsidP="00437F17"/>
        </w:tc>
        <w:tc>
          <w:tcPr>
            <w:tcW w:w="1776" w:type="dxa"/>
          </w:tcPr>
          <w:p w14:paraId="40ED72DB" w14:textId="61E56652" w:rsidR="00437F17" w:rsidRDefault="00437F17" w:rsidP="00437F17">
            <w:r>
              <w:t xml:space="preserve">10/2024 – 01/2025 </w:t>
            </w:r>
          </w:p>
        </w:tc>
        <w:tc>
          <w:tcPr>
            <w:tcW w:w="5674" w:type="dxa"/>
          </w:tcPr>
          <w:p w14:paraId="38932F9B" w14:textId="77777777" w:rsidR="00437F17" w:rsidRDefault="00437F17" w:rsidP="00437F17">
            <w:pPr>
              <w:rPr>
                <w:rStyle w:val="Bold"/>
              </w:rPr>
            </w:pPr>
            <w:r>
              <w:rPr>
                <w:rStyle w:val="Bold"/>
              </w:rPr>
              <w:t>Chaser Bin Driver</w:t>
            </w:r>
          </w:p>
          <w:p w14:paraId="019622A8" w14:textId="77777777" w:rsidR="00437F17" w:rsidRDefault="00437F17" w:rsidP="00437F17">
            <w:r>
              <w:t>Mount Sheridan Farms • Varley, WA, Australia</w:t>
            </w:r>
          </w:p>
          <w:p w14:paraId="705C05F6" w14:textId="77777777" w:rsidR="00437F17" w:rsidRDefault="00437F17" w:rsidP="00D479D9">
            <w:pPr>
              <w:pStyle w:val="Heading3"/>
              <w:numPr>
                <w:ilvl w:val="0"/>
                <w:numId w:val="0"/>
              </w:numPr>
              <w:rPr>
                <w:rStyle w:val="Bold"/>
              </w:rPr>
            </w:pPr>
          </w:p>
        </w:tc>
      </w:tr>
      <w:tr w:rsidR="00437F17" w14:paraId="79635EBE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12C4EB47" w14:textId="77777777" w:rsidR="00437F17" w:rsidRPr="00A77208" w:rsidRDefault="00437F17" w:rsidP="00437F17"/>
        </w:tc>
        <w:tc>
          <w:tcPr>
            <w:tcW w:w="20" w:type="dxa"/>
          </w:tcPr>
          <w:p w14:paraId="2782C674" w14:textId="77777777" w:rsidR="00437F17" w:rsidRPr="00A77208" w:rsidRDefault="00437F17" w:rsidP="00437F17"/>
        </w:tc>
        <w:tc>
          <w:tcPr>
            <w:tcW w:w="1776" w:type="dxa"/>
          </w:tcPr>
          <w:p w14:paraId="5F042ACD" w14:textId="5205452A" w:rsidR="00437F17" w:rsidRDefault="0043401A" w:rsidP="00437F17">
            <w:r>
              <w:t>05</w:t>
            </w:r>
            <w:r w:rsidR="00437F17">
              <w:t>/2024 – 0</w:t>
            </w:r>
            <w:r>
              <w:t>6</w:t>
            </w:r>
            <w:r w:rsidR="00437F17">
              <w:t xml:space="preserve">/2025 </w:t>
            </w:r>
          </w:p>
        </w:tc>
        <w:tc>
          <w:tcPr>
            <w:tcW w:w="5674" w:type="dxa"/>
          </w:tcPr>
          <w:p w14:paraId="20DFD8C8" w14:textId="152CDB6B" w:rsidR="00437F17" w:rsidRDefault="0043401A" w:rsidP="00437F17">
            <w:pPr>
              <w:rPr>
                <w:rStyle w:val="Bold"/>
              </w:rPr>
            </w:pPr>
            <w:r>
              <w:rPr>
                <w:rStyle w:val="Bold"/>
              </w:rPr>
              <w:t>Air Seeder Operator</w:t>
            </w:r>
          </w:p>
          <w:p w14:paraId="468C3A3C" w14:textId="77777777" w:rsidR="00437F17" w:rsidRDefault="00437F17" w:rsidP="00437F17">
            <w:r>
              <w:t>Mount Sheridan Farms • Varley, WA, Australia</w:t>
            </w:r>
          </w:p>
          <w:p w14:paraId="3DEAF26F" w14:textId="77777777" w:rsidR="00437F17" w:rsidRDefault="00437F17" w:rsidP="00D479D9">
            <w:pPr>
              <w:pStyle w:val="Heading3"/>
              <w:numPr>
                <w:ilvl w:val="0"/>
                <w:numId w:val="0"/>
              </w:numPr>
              <w:rPr>
                <w:rStyle w:val="Bold"/>
              </w:rPr>
            </w:pPr>
          </w:p>
        </w:tc>
      </w:tr>
      <w:tr w:rsidR="00437F17" w14:paraId="4903CFB2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098BDDDD" w14:textId="77777777" w:rsidR="00437F17" w:rsidRPr="00A77208" w:rsidRDefault="00437F17" w:rsidP="00437F17"/>
        </w:tc>
        <w:tc>
          <w:tcPr>
            <w:tcW w:w="20" w:type="dxa"/>
          </w:tcPr>
          <w:p w14:paraId="55CB1D15" w14:textId="77777777" w:rsidR="00437F17" w:rsidRPr="00A77208" w:rsidRDefault="00437F17" w:rsidP="00437F17"/>
        </w:tc>
        <w:tc>
          <w:tcPr>
            <w:tcW w:w="1776" w:type="dxa"/>
          </w:tcPr>
          <w:p w14:paraId="6C279880" w14:textId="49225E31" w:rsidR="00437F17" w:rsidRDefault="00437F17" w:rsidP="00437F17">
            <w:r>
              <w:t>0</w:t>
            </w:r>
            <w:r w:rsidR="0043401A">
              <w:t>2</w:t>
            </w:r>
            <w:r>
              <w:t>/202</w:t>
            </w:r>
            <w:r w:rsidR="0043401A">
              <w:t>4</w:t>
            </w:r>
            <w:r>
              <w:t xml:space="preserve"> – </w:t>
            </w:r>
            <w:r w:rsidR="0043401A">
              <w:t>04/2024</w:t>
            </w:r>
            <w:r>
              <w:t xml:space="preserve"> </w:t>
            </w:r>
          </w:p>
        </w:tc>
        <w:tc>
          <w:tcPr>
            <w:tcW w:w="5674" w:type="dxa"/>
          </w:tcPr>
          <w:p w14:paraId="5F582501" w14:textId="6EA27E9C" w:rsidR="00437F17" w:rsidRPr="003B19FB" w:rsidRDefault="0043401A" w:rsidP="00437F17">
            <w:r>
              <w:rPr>
                <w:rStyle w:val="Bold"/>
              </w:rPr>
              <w:t>Farm Hand</w:t>
            </w:r>
          </w:p>
          <w:p w14:paraId="5390935E" w14:textId="10DB67E4" w:rsidR="00437F17" w:rsidRDefault="0043401A" w:rsidP="00437F17">
            <w:r>
              <w:t>Dillon Harvesting Ltd.</w:t>
            </w:r>
            <w:r w:rsidR="00437F17">
              <w:t xml:space="preserve"> • </w:t>
            </w:r>
            <w:r>
              <w:t>Riversdale</w:t>
            </w:r>
            <w:r w:rsidR="00437F17">
              <w:t>, New Zealand</w:t>
            </w:r>
          </w:p>
          <w:p w14:paraId="46125997" w14:textId="77777777" w:rsidR="00437F17" w:rsidRDefault="00437F17" w:rsidP="00D479D9">
            <w:pPr>
              <w:pStyle w:val="Heading3"/>
              <w:numPr>
                <w:ilvl w:val="0"/>
                <w:numId w:val="0"/>
              </w:numPr>
              <w:rPr>
                <w:rStyle w:val="Bold"/>
              </w:rPr>
            </w:pPr>
          </w:p>
        </w:tc>
      </w:tr>
      <w:tr w:rsidR="00D647B4" w14:paraId="365C38B1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67E63BCF" w14:textId="77777777" w:rsidR="00D647B4" w:rsidRPr="00A77208" w:rsidRDefault="00D647B4" w:rsidP="00D647B4"/>
        </w:tc>
        <w:tc>
          <w:tcPr>
            <w:tcW w:w="20" w:type="dxa"/>
          </w:tcPr>
          <w:p w14:paraId="06915097" w14:textId="77777777" w:rsidR="00D647B4" w:rsidRPr="00A77208" w:rsidRDefault="00D647B4" w:rsidP="00D647B4"/>
        </w:tc>
        <w:tc>
          <w:tcPr>
            <w:tcW w:w="1776" w:type="dxa"/>
          </w:tcPr>
          <w:p w14:paraId="0FCD62E9" w14:textId="1ED99ADE" w:rsidR="00D647B4" w:rsidRDefault="00D647B4" w:rsidP="00D647B4">
            <w:r>
              <w:t>0</w:t>
            </w:r>
            <w:r w:rsidR="00E04A34">
              <w:t>8</w:t>
            </w:r>
            <w:r>
              <w:t>/20</w:t>
            </w:r>
            <w:r w:rsidR="00E04A34">
              <w:t>18</w:t>
            </w:r>
            <w:r>
              <w:t xml:space="preserve"> – 0</w:t>
            </w:r>
            <w:r w:rsidR="00994244">
              <w:t>1</w:t>
            </w:r>
            <w:r>
              <w:t>/202</w:t>
            </w:r>
            <w:r w:rsidR="00994244">
              <w:t>4</w:t>
            </w:r>
            <w:r>
              <w:t xml:space="preserve"> </w:t>
            </w:r>
          </w:p>
        </w:tc>
        <w:tc>
          <w:tcPr>
            <w:tcW w:w="5674" w:type="dxa"/>
          </w:tcPr>
          <w:p w14:paraId="59A40327" w14:textId="17D4C522" w:rsidR="00D647B4" w:rsidRPr="003B19FB" w:rsidRDefault="00D647B4" w:rsidP="00D647B4">
            <w:r>
              <w:rPr>
                <w:rStyle w:val="Bold"/>
              </w:rPr>
              <w:t>Mechat</w:t>
            </w:r>
            <w:r w:rsidR="00E04A34">
              <w:rPr>
                <w:rStyle w:val="Bold"/>
              </w:rPr>
              <w:t>ronics Engineer in R&amp;D Electronics</w:t>
            </w:r>
          </w:p>
          <w:p w14:paraId="0419DE11" w14:textId="0D4E7564" w:rsidR="00D647B4" w:rsidRDefault="00E04A34" w:rsidP="00D647B4">
            <w:r>
              <w:t>KRONE Agriculture SE</w:t>
            </w:r>
            <w:r w:rsidR="00D647B4">
              <w:t xml:space="preserve"> • </w:t>
            </w:r>
            <w:r>
              <w:t>Spelle</w:t>
            </w:r>
            <w:r w:rsidR="00D647B4">
              <w:t xml:space="preserve">, </w:t>
            </w:r>
            <w:r>
              <w:t>Germany</w:t>
            </w:r>
          </w:p>
          <w:p w14:paraId="55584502" w14:textId="77777777" w:rsidR="00D647B4" w:rsidRDefault="00D647B4" w:rsidP="00D479D9">
            <w:pPr>
              <w:pStyle w:val="Heading3"/>
              <w:numPr>
                <w:ilvl w:val="0"/>
                <w:numId w:val="0"/>
              </w:numPr>
              <w:rPr>
                <w:rStyle w:val="Bold"/>
              </w:rPr>
            </w:pPr>
          </w:p>
        </w:tc>
      </w:tr>
      <w:tr w:rsidR="00994244" w14:paraId="4EF437F9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6EE1173B" w14:textId="77777777" w:rsidR="00994244" w:rsidRPr="00A77208" w:rsidRDefault="00994244" w:rsidP="00994244"/>
        </w:tc>
        <w:tc>
          <w:tcPr>
            <w:tcW w:w="20" w:type="dxa"/>
          </w:tcPr>
          <w:p w14:paraId="4C452812" w14:textId="77777777" w:rsidR="00994244" w:rsidRPr="00A77208" w:rsidRDefault="00994244" w:rsidP="00994244"/>
        </w:tc>
        <w:tc>
          <w:tcPr>
            <w:tcW w:w="1776" w:type="dxa"/>
          </w:tcPr>
          <w:p w14:paraId="141F1B46" w14:textId="1EFC767D" w:rsidR="00994244" w:rsidRDefault="00994244" w:rsidP="00994244">
            <w:r>
              <w:t>0</w:t>
            </w:r>
            <w:r w:rsidR="009C6948">
              <w:t>2</w:t>
            </w:r>
            <w:r>
              <w:t>/2022 – 0</w:t>
            </w:r>
            <w:r w:rsidR="009C6948">
              <w:t>6</w:t>
            </w:r>
            <w:r>
              <w:t>/202</w:t>
            </w:r>
            <w:r w:rsidR="009C6948">
              <w:t>3</w:t>
            </w:r>
            <w:r>
              <w:t xml:space="preserve"> </w:t>
            </w:r>
          </w:p>
        </w:tc>
        <w:tc>
          <w:tcPr>
            <w:tcW w:w="5674" w:type="dxa"/>
          </w:tcPr>
          <w:p w14:paraId="6970B00B" w14:textId="3D4FB40F" w:rsidR="00994244" w:rsidRPr="003B19FB" w:rsidRDefault="00012C12" w:rsidP="00994244">
            <w:r>
              <w:rPr>
                <w:rStyle w:val="Bold"/>
              </w:rPr>
              <w:t>Scientific Assistant</w:t>
            </w:r>
          </w:p>
          <w:p w14:paraId="231E8CFC" w14:textId="42DA50B9" w:rsidR="00994244" w:rsidRDefault="00012C12" w:rsidP="00994244">
            <w:r>
              <w:t>University of Applied Sciences Osnabrück, Germany</w:t>
            </w:r>
          </w:p>
          <w:p w14:paraId="08661304" w14:textId="77777777" w:rsidR="00994244" w:rsidRDefault="00994244" w:rsidP="00D479D9">
            <w:pPr>
              <w:pStyle w:val="Heading3"/>
              <w:numPr>
                <w:ilvl w:val="0"/>
                <w:numId w:val="0"/>
              </w:numPr>
              <w:rPr>
                <w:rStyle w:val="Bold"/>
              </w:rPr>
            </w:pPr>
          </w:p>
        </w:tc>
      </w:tr>
      <w:tr w:rsidR="00994244" w14:paraId="7DD49302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6FE36AB5" w14:textId="77777777" w:rsidR="00994244" w:rsidRPr="00A77208" w:rsidRDefault="00994244" w:rsidP="00994244"/>
        </w:tc>
        <w:tc>
          <w:tcPr>
            <w:tcW w:w="20" w:type="dxa"/>
          </w:tcPr>
          <w:p w14:paraId="02818F61" w14:textId="77777777" w:rsidR="00994244" w:rsidRPr="00A77208" w:rsidRDefault="00994244" w:rsidP="00994244"/>
        </w:tc>
        <w:tc>
          <w:tcPr>
            <w:tcW w:w="1776" w:type="dxa"/>
          </w:tcPr>
          <w:p w14:paraId="3F6625D3" w14:textId="2532460C" w:rsidR="00994244" w:rsidRDefault="00994244" w:rsidP="00994244">
            <w:r>
              <w:t xml:space="preserve">07/2022 – 09/2022 </w:t>
            </w:r>
          </w:p>
        </w:tc>
        <w:tc>
          <w:tcPr>
            <w:tcW w:w="5674" w:type="dxa"/>
          </w:tcPr>
          <w:p w14:paraId="5E028003" w14:textId="55CD6AEB" w:rsidR="00994244" w:rsidRPr="003B19FB" w:rsidRDefault="00994244" w:rsidP="00994244">
            <w:r>
              <w:rPr>
                <w:rStyle w:val="Bold"/>
              </w:rPr>
              <w:t>Machinery Operator</w:t>
            </w:r>
          </w:p>
          <w:p w14:paraId="20F5CD88" w14:textId="2E13873E" w:rsidR="00994244" w:rsidRDefault="00994244" w:rsidP="00994244">
            <w:r>
              <w:t xml:space="preserve">SIA </w:t>
            </w:r>
            <w:proofErr w:type="spellStart"/>
            <w:r>
              <w:t>Rapsulauks</w:t>
            </w:r>
            <w:proofErr w:type="spellEnd"/>
            <w:r>
              <w:t xml:space="preserve"> • </w:t>
            </w:r>
            <w:proofErr w:type="spellStart"/>
            <w:r>
              <w:t>Satiki</w:t>
            </w:r>
            <w:proofErr w:type="spellEnd"/>
            <w:r>
              <w:t>, Latvia</w:t>
            </w:r>
          </w:p>
          <w:p w14:paraId="1F2C3406" w14:textId="77777777" w:rsidR="00994244" w:rsidRDefault="00994244" w:rsidP="00D479D9">
            <w:pPr>
              <w:pStyle w:val="Heading3"/>
              <w:numPr>
                <w:ilvl w:val="0"/>
                <w:numId w:val="0"/>
              </w:numPr>
            </w:pPr>
          </w:p>
        </w:tc>
      </w:tr>
      <w:tr w:rsidR="000B27C1" w14:paraId="6B897B6F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21D62BB6" w14:textId="77777777" w:rsidR="000B27C1" w:rsidRPr="00A77208" w:rsidRDefault="000B27C1" w:rsidP="000B27C1"/>
        </w:tc>
        <w:tc>
          <w:tcPr>
            <w:tcW w:w="20" w:type="dxa"/>
          </w:tcPr>
          <w:p w14:paraId="30579A64" w14:textId="77777777" w:rsidR="000B27C1" w:rsidRPr="00A77208" w:rsidRDefault="000B27C1" w:rsidP="000B27C1"/>
        </w:tc>
        <w:tc>
          <w:tcPr>
            <w:tcW w:w="1776" w:type="dxa"/>
          </w:tcPr>
          <w:p w14:paraId="2BCACDCA" w14:textId="55579055" w:rsidR="000B27C1" w:rsidRDefault="000B27C1" w:rsidP="000B27C1">
            <w:r>
              <w:t xml:space="preserve">07/2022 – 09/2022 </w:t>
            </w:r>
          </w:p>
        </w:tc>
        <w:tc>
          <w:tcPr>
            <w:tcW w:w="5674" w:type="dxa"/>
          </w:tcPr>
          <w:p w14:paraId="1B48FA80" w14:textId="77777777" w:rsidR="000B27C1" w:rsidRPr="003B19FB" w:rsidRDefault="000B27C1" w:rsidP="000B27C1">
            <w:r>
              <w:rPr>
                <w:rStyle w:val="Bold"/>
              </w:rPr>
              <w:t>Machinery Operator</w:t>
            </w:r>
          </w:p>
          <w:p w14:paraId="59BED05F" w14:textId="51DFDA5E" w:rsidR="000B27C1" w:rsidRDefault="000B27C1" w:rsidP="000B27C1">
            <w:r>
              <w:t xml:space="preserve">Marsh Contracting Ltd. • </w:t>
            </w:r>
            <w:proofErr w:type="spellStart"/>
            <w:r>
              <w:t>Te</w:t>
            </w:r>
            <w:proofErr w:type="spellEnd"/>
            <w:r>
              <w:t xml:space="preserve"> Puke, New Zealand</w:t>
            </w:r>
          </w:p>
          <w:p w14:paraId="1E458199" w14:textId="77777777" w:rsidR="000B27C1" w:rsidRDefault="000B27C1" w:rsidP="00D479D9">
            <w:pPr>
              <w:pStyle w:val="Heading3"/>
              <w:numPr>
                <w:ilvl w:val="0"/>
                <w:numId w:val="0"/>
              </w:numPr>
            </w:pPr>
          </w:p>
        </w:tc>
      </w:tr>
      <w:tr w:rsidR="00E94231" w14:paraId="7EBBD75E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14513BA7" w14:textId="77777777" w:rsidR="00E94231" w:rsidRPr="00A77208" w:rsidRDefault="00E94231" w:rsidP="00E94231"/>
        </w:tc>
        <w:tc>
          <w:tcPr>
            <w:tcW w:w="20" w:type="dxa"/>
          </w:tcPr>
          <w:p w14:paraId="0B6A1F8E" w14:textId="77777777" w:rsidR="00E94231" w:rsidRPr="00A77208" w:rsidRDefault="00E94231" w:rsidP="00E94231"/>
        </w:tc>
        <w:tc>
          <w:tcPr>
            <w:tcW w:w="1776" w:type="dxa"/>
          </w:tcPr>
          <w:p w14:paraId="014952AC" w14:textId="54470813" w:rsidR="00E94231" w:rsidRDefault="00E94231" w:rsidP="00E94231">
            <w:r>
              <w:t>07/20</w:t>
            </w:r>
            <w:r w:rsidR="00291D1E">
              <w:t>17</w:t>
            </w:r>
            <w:r>
              <w:t xml:space="preserve"> – 0</w:t>
            </w:r>
            <w:r w:rsidR="00291D1E">
              <w:t>8</w:t>
            </w:r>
            <w:r>
              <w:t>/202</w:t>
            </w:r>
            <w:r w:rsidR="00291D1E">
              <w:t>1</w:t>
            </w:r>
            <w:r>
              <w:t xml:space="preserve"> </w:t>
            </w:r>
          </w:p>
        </w:tc>
        <w:tc>
          <w:tcPr>
            <w:tcW w:w="5674" w:type="dxa"/>
          </w:tcPr>
          <w:p w14:paraId="56FAE398" w14:textId="77777777" w:rsidR="00E94231" w:rsidRPr="003B19FB" w:rsidRDefault="00E94231" w:rsidP="00E94231">
            <w:r>
              <w:rPr>
                <w:rStyle w:val="Bold"/>
              </w:rPr>
              <w:t>Machinery Operator</w:t>
            </w:r>
          </w:p>
          <w:p w14:paraId="74F539EB" w14:textId="11F4C1B8" w:rsidR="008C2468" w:rsidRPr="00D479D9" w:rsidRDefault="00E94231" w:rsidP="00D479D9">
            <w:pPr>
              <w:rPr>
                <w:lang w:val="de-DE"/>
              </w:rPr>
            </w:pPr>
            <w:r w:rsidRPr="00E94231">
              <w:rPr>
                <w:lang w:val="de-DE"/>
              </w:rPr>
              <w:t xml:space="preserve">Schütz Landmaschinen OHG • </w:t>
            </w:r>
            <w:r>
              <w:rPr>
                <w:lang w:val="de-DE"/>
              </w:rPr>
              <w:t>Calbe (Saale)</w:t>
            </w:r>
            <w:r w:rsidRPr="00E94231">
              <w:rPr>
                <w:lang w:val="de-DE"/>
              </w:rPr>
              <w:t xml:space="preserve">, </w:t>
            </w:r>
            <w:r>
              <w:rPr>
                <w:lang w:val="de-DE"/>
              </w:rPr>
              <w:t>Germany</w:t>
            </w:r>
          </w:p>
        </w:tc>
      </w:tr>
      <w:tr w:rsidR="00F2390B" w14:paraId="48FDD59A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07422537" w14:textId="77777777" w:rsidR="00F2390B" w:rsidRPr="00A77208" w:rsidRDefault="00F2390B" w:rsidP="00F2390B"/>
        </w:tc>
        <w:tc>
          <w:tcPr>
            <w:tcW w:w="20" w:type="dxa"/>
          </w:tcPr>
          <w:p w14:paraId="0F9A7065" w14:textId="77777777" w:rsidR="00F2390B" w:rsidRPr="00A77208" w:rsidRDefault="00F2390B" w:rsidP="00F2390B"/>
        </w:tc>
        <w:tc>
          <w:tcPr>
            <w:tcW w:w="1776" w:type="dxa"/>
          </w:tcPr>
          <w:p w14:paraId="32D69C1F" w14:textId="4EB7A962" w:rsidR="00F2390B" w:rsidRDefault="00F2390B" w:rsidP="00F2390B">
            <w:r>
              <w:t>0</w:t>
            </w:r>
            <w:r w:rsidR="0044719C">
              <w:t>4</w:t>
            </w:r>
            <w:r>
              <w:t>/20</w:t>
            </w:r>
            <w:r w:rsidR="0044719C">
              <w:t>09</w:t>
            </w:r>
            <w:r>
              <w:t xml:space="preserve"> – 0</w:t>
            </w:r>
            <w:r w:rsidR="0044719C">
              <w:t>7</w:t>
            </w:r>
            <w:r>
              <w:t>/20</w:t>
            </w:r>
            <w:r w:rsidR="00D913D2">
              <w:t>1</w:t>
            </w:r>
            <w:r w:rsidR="0044719C">
              <w:t>7</w:t>
            </w:r>
            <w:r>
              <w:t xml:space="preserve"> </w:t>
            </w:r>
          </w:p>
        </w:tc>
        <w:tc>
          <w:tcPr>
            <w:tcW w:w="5674" w:type="dxa"/>
          </w:tcPr>
          <w:p w14:paraId="66F01E28" w14:textId="29972E77" w:rsidR="00F2390B" w:rsidRPr="00F2390B" w:rsidRDefault="0044719C" w:rsidP="00F2390B">
            <w:pPr>
              <w:rPr>
                <w:lang w:val="de-DE"/>
              </w:rPr>
            </w:pPr>
            <w:r>
              <w:rPr>
                <w:rStyle w:val="Bold"/>
                <w:lang w:val="de-DE"/>
              </w:rPr>
              <w:t>Farm Hand</w:t>
            </w:r>
          </w:p>
          <w:p w14:paraId="24C1C4BE" w14:textId="5D9DBBC0" w:rsidR="00F2390B" w:rsidRPr="00E94231" w:rsidRDefault="0044719C" w:rsidP="00F2390B">
            <w:pPr>
              <w:rPr>
                <w:lang w:val="de-DE"/>
              </w:rPr>
            </w:pPr>
            <w:r>
              <w:rPr>
                <w:lang w:val="de-DE"/>
              </w:rPr>
              <w:t>Ludger Dalhaus</w:t>
            </w:r>
            <w:r w:rsidR="00F2390B">
              <w:rPr>
                <w:lang w:val="de-DE"/>
              </w:rPr>
              <w:t xml:space="preserve"> </w:t>
            </w:r>
            <w:r w:rsidR="00F2390B" w:rsidRPr="00E94231">
              <w:rPr>
                <w:lang w:val="de-DE"/>
              </w:rPr>
              <w:t xml:space="preserve">• </w:t>
            </w:r>
            <w:r>
              <w:rPr>
                <w:lang w:val="de-DE"/>
              </w:rPr>
              <w:t>Dorsten</w:t>
            </w:r>
            <w:r w:rsidR="00F2390B" w:rsidRPr="00E94231">
              <w:rPr>
                <w:lang w:val="de-DE"/>
              </w:rPr>
              <w:t xml:space="preserve">, </w:t>
            </w:r>
            <w:r w:rsidR="00F2390B">
              <w:rPr>
                <w:lang w:val="de-DE"/>
              </w:rPr>
              <w:t>Germany</w:t>
            </w:r>
          </w:p>
          <w:p w14:paraId="6E302B66" w14:textId="77777777" w:rsidR="00F2390B" w:rsidRDefault="00F2390B" w:rsidP="008C2468">
            <w:pPr>
              <w:pStyle w:val="Heading3"/>
              <w:numPr>
                <w:ilvl w:val="0"/>
                <w:numId w:val="0"/>
              </w:numPr>
            </w:pPr>
          </w:p>
        </w:tc>
      </w:tr>
      <w:tr w:rsidR="00291D1E" w14:paraId="27A30D24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4CF83E00" w14:textId="77777777" w:rsidR="00291D1E" w:rsidRPr="00A77208" w:rsidRDefault="00291D1E" w:rsidP="00291D1E"/>
        </w:tc>
        <w:tc>
          <w:tcPr>
            <w:tcW w:w="20" w:type="dxa"/>
          </w:tcPr>
          <w:p w14:paraId="6A6F63A8" w14:textId="77777777" w:rsidR="00291D1E" w:rsidRPr="00A77208" w:rsidRDefault="00291D1E" w:rsidP="00291D1E"/>
        </w:tc>
        <w:tc>
          <w:tcPr>
            <w:tcW w:w="1776" w:type="dxa"/>
          </w:tcPr>
          <w:p w14:paraId="4E4F262E" w14:textId="3169C47D" w:rsidR="00291D1E" w:rsidRDefault="00291D1E" w:rsidP="00291D1E">
            <w:r>
              <w:t xml:space="preserve">07/2016 – 08/2016 </w:t>
            </w:r>
          </w:p>
        </w:tc>
        <w:tc>
          <w:tcPr>
            <w:tcW w:w="5674" w:type="dxa"/>
          </w:tcPr>
          <w:p w14:paraId="41A3BC49" w14:textId="77777777" w:rsidR="00291D1E" w:rsidRPr="00F2390B" w:rsidRDefault="00291D1E" w:rsidP="00291D1E">
            <w:pPr>
              <w:rPr>
                <w:lang w:val="de-DE"/>
              </w:rPr>
            </w:pPr>
            <w:r w:rsidRPr="00F2390B">
              <w:rPr>
                <w:rStyle w:val="Bold"/>
                <w:lang w:val="de-DE"/>
              </w:rPr>
              <w:t>Machinery Operator</w:t>
            </w:r>
          </w:p>
          <w:p w14:paraId="417B244C" w14:textId="77777777" w:rsidR="00291D1E" w:rsidRPr="00E94231" w:rsidRDefault="00291D1E" w:rsidP="00291D1E">
            <w:pPr>
              <w:rPr>
                <w:lang w:val="de-DE"/>
              </w:rPr>
            </w:pPr>
            <w:r>
              <w:rPr>
                <w:lang w:val="de-DE"/>
              </w:rPr>
              <w:t xml:space="preserve">Matthias Saudhof </w:t>
            </w:r>
            <w:r w:rsidRPr="00E94231">
              <w:rPr>
                <w:lang w:val="de-DE"/>
              </w:rPr>
              <w:t xml:space="preserve">• </w:t>
            </w:r>
            <w:r>
              <w:rPr>
                <w:lang w:val="de-DE"/>
              </w:rPr>
              <w:t>Könnern</w:t>
            </w:r>
            <w:r w:rsidRPr="00E94231">
              <w:rPr>
                <w:lang w:val="de-DE"/>
              </w:rPr>
              <w:t xml:space="preserve">, </w:t>
            </w:r>
            <w:r>
              <w:rPr>
                <w:lang w:val="de-DE"/>
              </w:rPr>
              <w:t>Germany</w:t>
            </w:r>
          </w:p>
          <w:p w14:paraId="4D78A01B" w14:textId="77777777" w:rsidR="00291D1E" w:rsidRDefault="00291D1E" w:rsidP="008C2468">
            <w:pPr>
              <w:pStyle w:val="Heading3"/>
              <w:numPr>
                <w:ilvl w:val="0"/>
                <w:numId w:val="0"/>
              </w:numPr>
            </w:pPr>
          </w:p>
        </w:tc>
      </w:tr>
      <w:tr w:rsidR="00F2390B" w14:paraId="3672F7F9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52CA52D9" w14:textId="77777777" w:rsidR="00F2390B" w:rsidRPr="00A77208" w:rsidRDefault="00F2390B" w:rsidP="00F2390B"/>
        </w:tc>
        <w:tc>
          <w:tcPr>
            <w:tcW w:w="20" w:type="dxa"/>
          </w:tcPr>
          <w:p w14:paraId="36D9290C" w14:textId="77777777" w:rsidR="00F2390B" w:rsidRPr="00A77208" w:rsidRDefault="00F2390B" w:rsidP="00F2390B"/>
        </w:tc>
        <w:tc>
          <w:tcPr>
            <w:tcW w:w="1776" w:type="dxa"/>
          </w:tcPr>
          <w:p w14:paraId="44087F82" w14:textId="2CD12ABA" w:rsidR="00F2390B" w:rsidRDefault="00F2390B" w:rsidP="00F2390B">
            <w:r>
              <w:t xml:space="preserve">07/2022 – 09/2022 </w:t>
            </w:r>
          </w:p>
        </w:tc>
        <w:tc>
          <w:tcPr>
            <w:tcW w:w="5674" w:type="dxa"/>
          </w:tcPr>
          <w:p w14:paraId="6F60E813" w14:textId="22F039B5" w:rsidR="00F2390B" w:rsidRPr="0044719C" w:rsidRDefault="0044719C" w:rsidP="00F2390B">
            <w:pPr>
              <w:rPr>
                <w:lang w:val="en-NZ"/>
              </w:rPr>
            </w:pPr>
            <w:r>
              <w:rPr>
                <w:rStyle w:val="Bold"/>
              </w:rPr>
              <w:t>Internship Agricultural and Construction Machinery Mechanic</w:t>
            </w:r>
          </w:p>
          <w:p w14:paraId="15108961" w14:textId="52F08135" w:rsidR="00F2390B" w:rsidRPr="008C2468" w:rsidRDefault="0044719C" w:rsidP="00F2390B">
            <w:pPr>
              <w:rPr>
                <w:rStyle w:val="Bold"/>
                <w:b w:val="0"/>
                <w:lang w:val="de-DE"/>
              </w:rPr>
            </w:pPr>
            <w:r>
              <w:rPr>
                <w:lang w:val="de-DE"/>
              </w:rPr>
              <w:t xml:space="preserve">Suden </w:t>
            </w:r>
            <w:r w:rsidR="00891BD9">
              <w:rPr>
                <w:lang w:val="de-DE"/>
              </w:rPr>
              <w:t xml:space="preserve">Baumaschinen GmbH </w:t>
            </w:r>
            <w:r w:rsidR="00F2390B" w:rsidRPr="00E94231">
              <w:rPr>
                <w:lang w:val="de-DE"/>
              </w:rPr>
              <w:t xml:space="preserve">• </w:t>
            </w:r>
            <w:r w:rsidR="00891BD9">
              <w:rPr>
                <w:lang w:val="de-DE"/>
              </w:rPr>
              <w:t>Dorsten</w:t>
            </w:r>
            <w:r w:rsidR="00F2390B" w:rsidRPr="00E94231">
              <w:rPr>
                <w:lang w:val="de-DE"/>
              </w:rPr>
              <w:t xml:space="preserve">, </w:t>
            </w:r>
            <w:r w:rsidR="00F2390B">
              <w:rPr>
                <w:lang w:val="de-DE"/>
              </w:rPr>
              <w:t>Germany</w:t>
            </w:r>
          </w:p>
        </w:tc>
      </w:tr>
      <w:tr w:rsidR="00C02AE0" w14:paraId="62246288" w14:textId="77777777" w:rsidTr="00D479D9">
        <w:tblPrEx>
          <w:tblLook w:val="04A0" w:firstRow="1" w:lastRow="0" w:firstColumn="1" w:lastColumn="0" w:noHBand="0" w:noVBand="1"/>
        </w:tblPrEx>
        <w:tc>
          <w:tcPr>
            <w:tcW w:w="1890" w:type="dxa"/>
          </w:tcPr>
          <w:p w14:paraId="2767F917" w14:textId="77777777" w:rsidR="00C02AE0" w:rsidRPr="00A77208" w:rsidRDefault="00C02AE0" w:rsidP="00F2390B"/>
        </w:tc>
        <w:tc>
          <w:tcPr>
            <w:tcW w:w="20" w:type="dxa"/>
          </w:tcPr>
          <w:p w14:paraId="5ACBAFCF" w14:textId="77777777" w:rsidR="00C02AE0" w:rsidRPr="00A77208" w:rsidRDefault="00C02AE0" w:rsidP="00F2390B"/>
        </w:tc>
        <w:tc>
          <w:tcPr>
            <w:tcW w:w="1776" w:type="dxa"/>
          </w:tcPr>
          <w:p w14:paraId="53248AD7" w14:textId="77777777" w:rsidR="00C02AE0" w:rsidRDefault="00C02AE0" w:rsidP="00F2390B"/>
        </w:tc>
        <w:tc>
          <w:tcPr>
            <w:tcW w:w="5674" w:type="dxa"/>
          </w:tcPr>
          <w:p w14:paraId="3BEF3080" w14:textId="77777777" w:rsidR="00C02AE0" w:rsidRDefault="00C02AE0" w:rsidP="00F2390B">
            <w:pPr>
              <w:rPr>
                <w:rStyle w:val="Bold"/>
              </w:rPr>
            </w:pPr>
          </w:p>
        </w:tc>
      </w:tr>
    </w:tbl>
    <w:p w14:paraId="66CFFB47" w14:textId="77777777" w:rsidR="00C02AE0" w:rsidRPr="005718A0" w:rsidRDefault="00C02AE0" w:rsidP="00C02AE0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20"/>
        <w:gridCol w:w="1781"/>
        <w:gridCol w:w="5669"/>
      </w:tblGrid>
      <w:tr w:rsidR="00C02AE0" w14:paraId="6B96A022" w14:textId="77777777" w:rsidTr="00823DE2">
        <w:trPr>
          <w:trHeight w:val="260"/>
        </w:trPr>
        <w:tc>
          <w:tcPr>
            <w:tcW w:w="1885" w:type="dxa"/>
          </w:tcPr>
          <w:p w14:paraId="53E7D23F" w14:textId="77777777" w:rsidR="00C02AE0" w:rsidRDefault="00C02AE0" w:rsidP="00823DE2"/>
        </w:tc>
        <w:tc>
          <w:tcPr>
            <w:tcW w:w="20" w:type="dxa"/>
          </w:tcPr>
          <w:p w14:paraId="7F799399" w14:textId="77777777" w:rsidR="00C02AE0" w:rsidRDefault="00C02AE0" w:rsidP="00823DE2"/>
        </w:tc>
        <w:tc>
          <w:tcPr>
            <w:tcW w:w="1781" w:type="dxa"/>
            <w:tcBorders>
              <w:top w:val="single" w:sz="4" w:space="0" w:color="auto"/>
            </w:tcBorders>
          </w:tcPr>
          <w:p w14:paraId="7620572E" w14:textId="77777777" w:rsidR="00C02AE0" w:rsidRDefault="00C02AE0" w:rsidP="00823DE2"/>
        </w:tc>
        <w:tc>
          <w:tcPr>
            <w:tcW w:w="5669" w:type="dxa"/>
            <w:tcBorders>
              <w:top w:val="single" w:sz="4" w:space="0" w:color="auto"/>
            </w:tcBorders>
          </w:tcPr>
          <w:p w14:paraId="51BD70A1" w14:textId="77777777" w:rsidR="00C02AE0" w:rsidRDefault="00C02AE0" w:rsidP="00823DE2"/>
        </w:tc>
      </w:tr>
      <w:tr w:rsidR="00C02AE0" w14:paraId="7A54BA90" w14:textId="77777777" w:rsidTr="00823DE2">
        <w:tc>
          <w:tcPr>
            <w:tcW w:w="1885" w:type="dxa"/>
          </w:tcPr>
          <w:p w14:paraId="0C8A3BC7" w14:textId="77777777" w:rsidR="00C02AE0" w:rsidRPr="00245D69" w:rsidRDefault="00C02AE0" w:rsidP="00823DE2">
            <w:pPr>
              <w:pStyle w:val="Heading1"/>
            </w:pPr>
            <w:r>
              <w:t>Volunteering</w:t>
            </w:r>
          </w:p>
        </w:tc>
        <w:tc>
          <w:tcPr>
            <w:tcW w:w="20" w:type="dxa"/>
          </w:tcPr>
          <w:p w14:paraId="2E240BD9" w14:textId="77777777" w:rsidR="00C02AE0" w:rsidRPr="00CB1046" w:rsidRDefault="00C02AE0" w:rsidP="00823DE2"/>
        </w:tc>
        <w:tc>
          <w:tcPr>
            <w:tcW w:w="1781" w:type="dxa"/>
          </w:tcPr>
          <w:p w14:paraId="37E75368" w14:textId="77777777" w:rsidR="00C02AE0" w:rsidRPr="003E172B" w:rsidRDefault="00C02AE0" w:rsidP="00823DE2">
            <w:r>
              <w:t xml:space="preserve">02/2024 – Current </w:t>
            </w:r>
          </w:p>
        </w:tc>
        <w:tc>
          <w:tcPr>
            <w:tcW w:w="5669" w:type="dxa"/>
          </w:tcPr>
          <w:p w14:paraId="407792E0" w14:textId="77777777" w:rsidR="00C02AE0" w:rsidRPr="003B19FB" w:rsidRDefault="00C02AE0" w:rsidP="00823DE2">
            <w:pPr>
              <w:pStyle w:val="Heading2"/>
            </w:pPr>
            <w:r>
              <w:t>Course Representative</w:t>
            </w:r>
          </w:p>
          <w:p w14:paraId="464A69E6" w14:textId="77777777" w:rsidR="00C02AE0" w:rsidRDefault="00C02AE0" w:rsidP="00823DE2">
            <w:r>
              <w:t>Lincoln University, New Zealand</w:t>
            </w:r>
          </w:p>
          <w:p w14:paraId="2FCD842F" w14:textId="77777777" w:rsidR="00C02AE0" w:rsidRPr="00CB1046" w:rsidRDefault="00C02AE0" w:rsidP="00823DE2"/>
        </w:tc>
      </w:tr>
      <w:tr w:rsidR="00C02AE0" w14:paraId="096FDFA8" w14:textId="77777777" w:rsidTr="00823DE2">
        <w:tc>
          <w:tcPr>
            <w:tcW w:w="1885" w:type="dxa"/>
          </w:tcPr>
          <w:p w14:paraId="1F862F0F" w14:textId="77777777" w:rsidR="00C02AE0" w:rsidRPr="00A77208" w:rsidRDefault="00C02AE0" w:rsidP="00823DE2"/>
        </w:tc>
        <w:tc>
          <w:tcPr>
            <w:tcW w:w="20" w:type="dxa"/>
          </w:tcPr>
          <w:p w14:paraId="79C818F4" w14:textId="77777777" w:rsidR="00C02AE0" w:rsidRPr="00A77208" w:rsidRDefault="00C02AE0" w:rsidP="00823DE2"/>
        </w:tc>
        <w:tc>
          <w:tcPr>
            <w:tcW w:w="1781" w:type="dxa"/>
          </w:tcPr>
          <w:p w14:paraId="0C7245ED" w14:textId="23AB5124" w:rsidR="00C02AE0" w:rsidRPr="00FE0E52" w:rsidRDefault="001C568B" w:rsidP="00823DE2">
            <w:r>
              <w:t xml:space="preserve">10/2024 – Current </w:t>
            </w:r>
          </w:p>
        </w:tc>
        <w:tc>
          <w:tcPr>
            <w:tcW w:w="5669" w:type="dxa"/>
          </w:tcPr>
          <w:p w14:paraId="16F13D30" w14:textId="61F79D3D" w:rsidR="00C02AE0" w:rsidRPr="003B19FB" w:rsidRDefault="001C568B" w:rsidP="00823DE2">
            <w:pPr>
              <w:pStyle w:val="Heading2"/>
            </w:pPr>
            <w:r>
              <w:t>Student Buddy</w:t>
            </w:r>
          </w:p>
          <w:p w14:paraId="3FC514BB" w14:textId="472BAD3D" w:rsidR="00C02AE0" w:rsidRDefault="001C568B" w:rsidP="00823DE2">
            <w:r>
              <w:t>Lincoln University, New Zealand</w:t>
            </w:r>
          </w:p>
          <w:p w14:paraId="06B92FEA" w14:textId="77777777" w:rsidR="00C02AE0" w:rsidRPr="00A77208" w:rsidRDefault="00C02AE0" w:rsidP="00823DE2">
            <w:r w:rsidRPr="00A77208">
              <w:t xml:space="preserve"> </w:t>
            </w:r>
          </w:p>
        </w:tc>
      </w:tr>
      <w:tr w:rsidR="00C02AE0" w14:paraId="36950F67" w14:textId="77777777" w:rsidTr="00823DE2">
        <w:tc>
          <w:tcPr>
            <w:tcW w:w="1885" w:type="dxa"/>
          </w:tcPr>
          <w:p w14:paraId="23E3D3A0" w14:textId="77777777" w:rsidR="00C02AE0" w:rsidRPr="00A77208" w:rsidRDefault="00C02AE0" w:rsidP="00823DE2"/>
        </w:tc>
        <w:tc>
          <w:tcPr>
            <w:tcW w:w="20" w:type="dxa"/>
          </w:tcPr>
          <w:p w14:paraId="763A5F50" w14:textId="77777777" w:rsidR="00C02AE0" w:rsidRPr="00A77208" w:rsidRDefault="00C02AE0" w:rsidP="00823DE2"/>
        </w:tc>
        <w:tc>
          <w:tcPr>
            <w:tcW w:w="1781" w:type="dxa"/>
          </w:tcPr>
          <w:p w14:paraId="38677720" w14:textId="3830996D" w:rsidR="00C02AE0" w:rsidRDefault="00BA0309" w:rsidP="00823DE2">
            <w:r>
              <w:t xml:space="preserve">01/2022 – 12/2022 </w:t>
            </w:r>
          </w:p>
        </w:tc>
        <w:tc>
          <w:tcPr>
            <w:tcW w:w="5669" w:type="dxa"/>
          </w:tcPr>
          <w:p w14:paraId="7451D23A" w14:textId="4D0A265A" w:rsidR="00C02AE0" w:rsidRPr="003B19FB" w:rsidRDefault="00BA0309" w:rsidP="00823DE2">
            <w:pPr>
              <w:pStyle w:val="Heading2"/>
            </w:pPr>
            <w:r>
              <w:t>Student Representative in Faculty Council</w:t>
            </w:r>
          </w:p>
          <w:p w14:paraId="01FADF7A" w14:textId="289D082A" w:rsidR="00C02AE0" w:rsidRDefault="00BA0309" w:rsidP="00823DE2">
            <w:r>
              <w:t>University of Applied Sciences Osnabrück, Germany</w:t>
            </w:r>
          </w:p>
          <w:p w14:paraId="105C0E16" w14:textId="77777777" w:rsidR="00C02AE0" w:rsidRDefault="00C02AE0" w:rsidP="00823DE2">
            <w:pPr>
              <w:pStyle w:val="Heading2"/>
            </w:pPr>
            <w:r w:rsidRPr="00A77208">
              <w:t xml:space="preserve"> </w:t>
            </w:r>
          </w:p>
        </w:tc>
      </w:tr>
      <w:tr w:rsidR="00C02AE0" w14:paraId="23B7B0F9" w14:textId="77777777" w:rsidTr="00C02AE0">
        <w:tc>
          <w:tcPr>
            <w:tcW w:w="1885" w:type="dxa"/>
          </w:tcPr>
          <w:p w14:paraId="0F7CAFBF" w14:textId="77777777" w:rsidR="00C02AE0" w:rsidRPr="00A77208" w:rsidRDefault="00C02AE0" w:rsidP="00823DE2"/>
        </w:tc>
        <w:tc>
          <w:tcPr>
            <w:tcW w:w="20" w:type="dxa"/>
          </w:tcPr>
          <w:p w14:paraId="3D6EF73F" w14:textId="77777777" w:rsidR="00C02AE0" w:rsidRPr="00A77208" w:rsidRDefault="00C02AE0" w:rsidP="00823DE2"/>
        </w:tc>
        <w:tc>
          <w:tcPr>
            <w:tcW w:w="1781" w:type="dxa"/>
            <w:tcBorders>
              <w:bottom w:val="single" w:sz="4" w:space="0" w:color="auto"/>
            </w:tcBorders>
          </w:tcPr>
          <w:p w14:paraId="651002F4" w14:textId="77777777" w:rsidR="00C02AE0" w:rsidRDefault="00C02AE0" w:rsidP="00823DE2">
            <w:r>
              <w:t xml:space="preserve">2020 – 2024 </w:t>
            </w:r>
          </w:p>
        </w:tc>
        <w:tc>
          <w:tcPr>
            <w:tcW w:w="5669" w:type="dxa"/>
            <w:tcBorders>
              <w:bottom w:val="single" w:sz="4" w:space="0" w:color="auto"/>
            </w:tcBorders>
          </w:tcPr>
          <w:p w14:paraId="324E2707" w14:textId="3D966CFE" w:rsidR="00C02AE0" w:rsidRPr="003B19FB" w:rsidRDefault="00651F54" w:rsidP="00823DE2">
            <w:pPr>
              <w:pStyle w:val="Heading2"/>
            </w:pPr>
            <w:r>
              <w:t>Volunteer</w:t>
            </w:r>
          </w:p>
          <w:p w14:paraId="7B3C0FF4" w14:textId="37B35D21" w:rsidR="00C02AE0" w:rsidRDefault="00651F54" w:rsidP="00823DE2">
            <w:r>
              <w:t>German Federal Agency for Technical Relief (THW)</w:t>
            </w:r>
          </w:p>
          <w:p w14:paraId="4A3D10BB" w14:textId="77777777" w:rsidR="00C02AE0" w:rsidRDefault="00C02AE0" w:rsidP="00823DE2">
            <w:pPr>
              <w:pStyle w:val="Heading2"/>
            </w:pPr>
            <w:r w:rsidRPr="00A77208">
              <w:t xml:space="preserve"> </w:t>
            </w:r>
          </w:p>
        </w:tc>
      </w:tr>
      <w:tr w:rsidR="00C02AE0" w14:paraId="6356FCFA" w14:textId="77777777" w:rsidTr="00C02AE0">
        <w:tc>
          <w:tcPr>
            <w:tcW w:w="1885" w:type="dxa"/>
          </w:tcPr>
          <w:p w14:paraId="0434C250" w14:textId="77777777" w:rsidR="00C02AE0" w:rsidRPr="00A77208" w:rsidRDefault="00C02AE0" w:rsidP="00C02AE0"/>
        </w:tc>
        <w:tc>
          <w:tcPr>
            <w:tcW w:w="20" w:type="dxa"/>
          </w:tcPr>
          <w:p w14:paraId="770F3B18" w14:textId="77777777" w:rsidR="00C02AE0" w:rsidRPr="00A77208" w:rsidRDefault="00C02AE0" w:rsidP="00C02AE0"/>
        </w:tc>
        <w:tc>
          <w:tcPr>
            <w:tcW w:w="1781" w:type="dxa"/>
            <w:tcBorders>
              <w:top w:val="single" w:sz="4" w:space="0" w:color="auto"/>
            </w:tcBorders>
          </w:tcPr>
          <w:p w14:paraId="1E5B053A" w14:textId="77777777" w:rsidR="00C02AE0" w:rsidRDefault="00C02AE0" w:rsidP="00C02AE0"/>
        </w:tc>
        <w:tc>
          <w:tcPr>
            <w:tcW w:w="5669" w:type="dxa"/>
            <w:tcBorders>
              <w:top w:val="single" w:sz="4" w:space="0" w:color="auto"/>
            </w:tcBorders>
          </w:tcPr>
          <w:p w14:paraId="24E43F24" w14:textId="77777777" w:rsidR="00C02AE0" w:rsidRDefault="00C02AE0" w:rsidP="00C02AE0">
            <w:pPr>
              <w:pStyle w:val="Heading2"/>
            </w:pPr>
          </w:p>
        </w:tc>
      </w:tr>
      <w:tr w:rsidR="00C02AE0" w14:paraId="1B4540D6" w14:textId="77777777" w:rsidTr="00823DE2">
        <w:tc>
          <w:tcPr>
            <w:tcW w:w="1885" w:type="dxa"/>
          </w:tcPr>
          <w:p w14:paraId="091A26E9" w14:textId="4AD50944" w:rsidR="00C02AE0" w:rsidRPr="00A77208" w:rsidRDefault="004A350D" w:rsidP="00C02AE0">
            <w:sdt>
              <w:sdtPr>
                <w:id w:val="1619413989"/>
                <w:placeholder>
                  <w:docPart w:val="94F998CEA9C44EFC961D904A6DB90573"/>
                </w:placeholder>
                <w:temporary/>
                <w:showingPlcHdr/>
                <w15:appearance w15:val="hidden"/>
              </w:sdtPr>
              <w:sdtEndPr/>
              <w:sdtContent>
                <w:r w:rsidR="00C02AE0" w:rsidRPr="00C02AE0">
                  <w:rPr>
                    <w:b/>
                    <w:bCs/>
                    <w:sz w:val="24"/>
                  </w:rPr>
                  <w:t>Languages</w:t>
                </w:r>
              </w:sdtContent>
            </w:sdt>
          </w:p>
        </w:tc>
        <w:tc>
          <w:tcPr>
            <w:tcW w:w="20" w:type="dxa"/>
          </w:tcPr>
          <w:p w14:paraId="4B537244" w14:textId="77777777" w:rsidR="00C02AE0" w:rsidRPr="00A77208" w:rsidRDefault="00C02AE0" w:rsidP="00C02AE0"/>
        </w:tc>
        <w:tc>
          <w:tcPr>
            <w:tcW w:w="1781" w:type="dxa"/>
          </w:tcPr>
          <w:p w14:paraId="5B536854" w14:textId="5F0042B1" w:rsidR="00C02AE0" w:rsidRDefault="00C02AE0" w:rsidP="00C02AE0">
            <w:r>
              <w:t>German</w:t>
            </w:r>
          </w:p>
        </w:tc>
        <w:tc>
          <w:tcPr>
            <w:tcW w:w="5669" w:type="dxa"/>
          </w:tcPr>
          <w:p w14:paraId="280B5D24" w14:textId="77777777" w:rsidR="00C02AE0" w:rsidRDefault="004A350D" w:rsidP="00C02AE0">
            <w:sdt>
              <w:sdtPr>
                <w:id w:val="1201663830"/>
                <w:placeholder>
                  <w:docPart w:val="B43A1C6049494EEEAD7CB1E8BA721692"/>
                </w:placeholder>
                <w:temporary/>
                <w:showingPlcHdr/>
                <w15:appearance w15:val="hidden"/>
              </w:sdtPr>
              <w:sdtEndPr/>
              <w:sdtContent>
                <w:r w:rsidR="00C02AE0">
                  <w:t>Native language</w:t>
                </w:r>
              </w:sdtContent>
            </w:sdt>
          </w:p>
          <w:p w14:paraId="29D63F40" w14:textId="77777777" w:rsidR="00C02AE0" w:rsidRDefault="00C02AE0" w:rsidP="00C02AE0">
            <w:pPr>
              <w:pStyle w:val="Heading2"/>
            </w:pPr>
          </w:p>
        </w:tc>
      </w:tr>
      <w:tr w:rsidR="00C02AE0" w14:paraId="1402FB41" w14:textId="77777777" w:rsidTr="00823DE2">
        <w:tc>
          <w:tcPr>
            <w:tcW w:w="1885" w:type="dxa"/>
          </w:tcPr>
          <w:p w14:paraId="7B2A6A22" w14:textId="77777777" w:rsidR="00C02AE0" w:rsidRDefault="00C02AE0" w:rsidP="00C02AE0"/>
        </w:tc>
        <w:tc>
          <w:tcPr>
            <w:tcW w:w="20" w:type="dxa"/>
          </w:tcPr>
          <w:p w14:paraId="25369D2E" w14:textId="77777777" w:rsidR="00C02AE0" w:rsidRPr="00A77208" w:rsidRDefault="00C02AE0" w:rsidP="00C02AE0"/>
        </w:tc>
        <w:tc>
          <w:tcPr>
            <w:tcW w:w="1781" w:type="dxa"/>
          </w:tcPr>
          <w:p w14:paraId="3B38A6E2" w14:textId="516DB0F2" w:rsidR="00C02AE0" w:rsidRDefault="00C02AE0" w:rsidP="00C02AE0">
            <w:r>
              <w:t>English</w:t>
            </w:r>
          </w:p>
        </w:tc>
        <w:tc>
          <w:tcPr>
            <w:tcW w:w="5669" w:type="dxa"/>
          </w:tcPr>
          <w:p w14:paraId="0766F649" w14:textId="6C72B46F" w:rsidR="00C02AE0" w:rsidRDefault="00C02AE0" w:rsidP="00C02AE0">
            <w:r>
              <w:t>Advanced Level</w:t>
            </w:r>
            <w:r w:rsidRPr="00A77208">
              <w:t xml:space="preserve"> </w:t>
            </w:r>
          </w:p>
        </w:tc>
      </w:tr>
      <w:tr w:rsidR="00262B6F" w14:paraId="09FEE34A" w14:textId="77777777" w:rsidTr="000B3501">
        <w:tc>
          <w:tcPr>
            <w:tcW w:w="1885" w:type="dxa"/>
          </w:tcPr>
          <w:p w14:paraId="6EC6A852" w14:textId="77777777" w:rsidR="00262B6F" w:rsidRDefault="00262B6F" w:rsidP="00564EBE"/>
        </w:tc>
        <w:tc>
          <w:tcPr>
            <w:tcW w:w="20" w:type="dxa"/>
          </w:tcPr>
          <w:p w14:paraId="56344D7F" w14:textId="77777777" w:rsidR="00262B6F" w:rsidRDefault="00262B6F" w:rsidP="00564EBE"/>
        </w:tc>
        <w:tc>
          <w:tcPr>
            <w:tcW w:w="1781" w:type="dxa"/>
            <w:tcBorders>
              <w:bottom w:val="single" w:sz="4" w:space="0" w:color="auto"/>
            </w:tcBorders>
          </w:tcPr>
          <w:p w14:paraId="2F8DD6C8" w14:textId="77777777" w:rsidR="00262B6F" w:rsidRDefault="00262B6F" w:rsidP="00564EBE"/>
        </w:tc>
        <w:tc>
          <w:tcPr>
            <w:tcW w:w="5669" w:type="dxa"/>
            <w:tcBorders>
              <w:bottom w:val="single" w:sz="4" w:space="0" w:color="auto"/>
            </w:tcBorders>
          </w:tcPr>
          <w:p w14:paraId="6F7581BB" w14:textId="77777777" w:rsidR="00262B6F" w:rsidRDefault="00262B6F" w:rsidP="00564EBE"/>
        </w:tc>
      </w:tr>
      <w:tr w:rsidR="009D4C5B" w14:paraId="29594DBE" w14:textId="77777777" w:rsidTr="000B3501">
        <w:trPr>
          <w:trHeight w:val="305"/>
        </w:trPr>
        <w:tc>
          <w:tcPr>
            <w:tcW w:w="1885" w:type="dxa"/>
          </w:tcPr>
          <w:p w14:paraId="12624735" w14:textId="77777777" w:rsidR="009D4C5B" w:rsidRDefault="009D4C5B" w:rsidP="00564EBE"/>
        </w:tc>
        <w:tc>
          <w:tcPr>
            <w:tcW w:w="20" w:type="dxa"/>
          </w:tcPr>
          <w:p w14:paraId="5F526E01" w14:textId="77777777" w:rsidR="009D4C5B" w:rsidRDefault="009D4C5B" w:rsidP="00564EBE"/>
        </w:tc>
        <w:tc>
          <w:tcPr>
            <w:tcW w:w="1781" w:type="dxa"/>
            <w:tcBorders>
              <w:top w:val="single" w:sz="4" w:space="0" w:color="auto"/>
            </w:tcBorders>
          </w:tcPr>
          <w:p w14:paraId="78530D94" w14:textId="77777777" w:rsidR="009D4C5B" w:rsidRDefault="009D4C5B" w:rsidP="00564EBE"/>
        </w:tc>
        <w:tc>
          <w:tcPr>
            <w:tcW w:w="5669" w:type="dxa"/>
            <w:tcBorders>
              <w:top w:val="single" w:sz="4" w:space="0" w:color="auto"/>
            </w:tcBorders>
          </w:tcPr>
          <w:p w14:paraId="253CD237" w14:textId="77777777" w:rsidR="009D4C5B" w:rsidRDefault="009D4C5B" w:rsidP="00564EBE"/>
        </w:tc>
      </w:tr>
      <w:tr w:rsidR="00257BD9" w:rsidRPr="00257BD9" w14:paraId="5AABF807" w14:textId="77777777" w:rsidTr="000B3501">
        <w:trPr>
          <w:trHeight w:val="305"/>
        </w:trPr>
        <w:tc>
          <w:tcPr>
            <w:tcW w:w="1885" w:type="dxa"/>
          </w:tcPr>
          <w:p w14:paraId="7CA4FC7F" w14:textId="7757FD00" w:rsidR="00257BD9" w:rsidRPr="000E1430" w:rsidRDefault="000E1430" w:rsidP="00257BD9">
            <w:pPr>
              <w:rPr>
                <w:rStyle w:val="Bold"/>
              </w:rPr>
            </w:pPr>
            <w:r w:rsidRPr="000E1430">
              <w:rPr>
                <w:rStyle w:val="Bold"/>
                <w:sz w:val="24"/>
                <w:szCs w:val="36"/>
              </w:rPr>
              <w:t>Skills</w:t>
            </w:r>
          </w:p>
        </w:tc>
        <w:tc>
          <w:tcPr>
            <w:tcW w:w="20" w:type="dxa"/>
          </w:tcPr>
          <w:p w14:paraId="60778221" w14:textId="77777777" w:rsidR="00257BD9" w:rsidRDefault="00257BD9" w:rsidP="00257BD9"/>
        </w:tc>
        <w:tc>
          <w:tcPr>
            <w:tcW w:w="1781" w:type="dxa"/>
          </w:tcPr>
          <w:p w14:paraId="63C81EB4" w14:textId="1FC63F2A" w:rsidR="00257BD9" w:rsidRPr="00BE56F7" w:rsidRDefault="004A350D" w:rsidP="00257BD9">
            <w:pPr>
              <w:rPr>
                <w:highlight w:val="yellow"/>
              </w:rPr>
            </w:pPr>
            <w:sdt>
              <w:sdtPr>
                <w:rPr>
                  <w:highlight w:val="yellow"/>
                </w:rPr>
                <w:id w:val="-754895938"/>
                <w:placeholder>
                  <w:docPart w:val="15365F30AFF248C5B9792026CD7F14D6"/>
                </w:placeholder>
                <w:temporary/>
                <w:showingPlcHdr/>
                <w15:appearance w15:val="hidden"/>
              </w:sdtPr>
              <w:sdtEndPr/>
              <w:sdtContent>
                <w:r w:rsidR="00257BD9" w:rsidRPr="00BE56F7">
                  <w:rPr>
                    <w:highlight w:val="yellow"/>
                  </w:rPr>
                  <w:t>Programming</w:t>
                </w:r>
              </w:sdtContent>
            </w:sdt>
          </w:p>
        </w:tc>
        <w:tc>
          <w:tcPr>
            <w:tcW w:w="5669" w:type="dxa"/>
          </w:tcPr>
          <w:p w14:paraId="4163F461" w14:textId="77777777" w:rsidR="00257BD9" w:rsidRPr="00BE56F7" w:rsidRDefault="00257BD9" w:rsidP="00257BD9">
            <w:pPr>
              <w:rPr>
                <w:highlight w:val="yellow"/>
                <w:lang w:val="de-DE"/>
              </w:rPr>
            </w:pPr>
            <w:r w:rsidRPr="00BE56F7">
              <w:rPr>
                <w:highlight w:val="yellow"/>
                <w:lang w:val="de-DE"/>
              </w:rPr>
              <w:t>C/C++ , Python, R, Flutter/Dart, Web</w:t>
            </w:r>
          </w:p>
          <w:p w14:paraId="0F4EBCC1" w14:textId="77777777" w:rsidR="00257BD9" w:rsidRPr="00BE56F7" w:rsidRDefault="00257BD9" w:rsidP="00257BD9">
            <w:pPr>
              <w:rPr>
                <w:highlight w:val="yellow"/>
                <w:lang w:val="de-DE"/>
              </w:rPr>
            </w:pPr>
          </w:p>
        </w:tc>
      </w:tr>
      <w:tr w:rsidR="00257BD9" w:rsidRPr="007B50E9" w14:paraId="256BEC3B" w14:textId="77777777" w:rsidTr="000B3501">
        <w:tc>
          <w:tcPr>
            <w:tcW w:w="1885" w:type="dxa"/>
          </w:tcPr>
          <w:p w14:paraId="6208299E" w14:textId="168A4CA7" w:rsidR="00257BD9" w:rsidRPr="00257BD9" w:rsidRDefault="00257BD9" w:rsidP="00257BD9">
            <w:pPr>
              <w:pStyle w:val="Heading1"/>
              <w:rPr>
                <w:lang w:val="de-DE"/>
              </w:rPr>
            </w:pPr>
          </w:p>
        </w:tc>
        <w:tc>
          <w:tcPr>
            <w:tcW w:w="20" w:type="dxa"/>
          </w:tcPr>
          <w:p w14:paraId="6E318A0E" w14:textId="77777777" w:rsidR="00257BD9" w:rsidRPr="00257BD9" w:rsidRDefault="00257BD9" w:rsidP="00257BD9">
            <w:pPr>
              <w:rPr>
                <w:lang w:val="de-DE"/>
              </w:rPr>
            </w:pPr>
          </w:p>
        </w:tc>
        <w:tc>
          <w:tcPr>
            <w:tcW w:w="1781" w:type="dxa"/>
          </w:tcPr>
          <w:p w14:paraId="7D8A3E5B" w14:textId="32A31577" w:rsidR="00257BD9" w:rsidRPr="00BE56F7" w:rsidRDefault="004A350D" w:rsidP="00257BD9">
            <w:pPr>
              <w:rPr>
                <w:highlight w:val="yellow"/>
              </w:rPr>
            </w:pPr>
            <w:sdt>
              <w:sdtPr>
                <w:rPr>
                  <w:highlight w:val="yellow"/>
                </w:rPr>
                <w:id w:val="-2034021022"/>
                <w:placeholder>
                  <w:docPart w:val="BBF80CDBB8654609A6E4B9D02E9D85AC"/>
                </w:placeholder>
                <w:temporary/>
                <w:showingPlcHdr/>
                <w15:appearance w15:val="hidden"/>
              </w:sdtPr>
              <w:sdtEndPr/>
              <w:sdtContent>
                <w:r w:rsidR="00257BD9" w:rsidRPr="00BE56F7">
                  <w:rPr>
                    <w:highlight w:val="yellow"/>
                  </w:rPr>
                  <w:t>Applications</w:t>
                </w:r>
              </w:sdtContent>
            </w:sdt>
          </w:p>
        </w:tc>
        <w:tc>
          <w:tcPr>
            <w:tcW w:w="5669" w:type="dxa"/>
          </w:tcPr>
          <w:p w14:paraId="4887092C" w14:textId="4BAA0A5B" w:rsidR="00257BD9" w:rsidRPr="00BE56F7" w:rsidRDefault="00257BD9" w:rsidP="00257BD9">
            <w:pPr>
              <w:rPr>
                <w:highlight w:val="yellow"/>
              </w:rPr>
            </w:pPr>
            <w:r w:rsidRPr="00BE56F7">
              <w:rPr>
                <w:highlight w:val="yellow"/>
              </w:rPr>
              <w:t>MS Office, Arc GIS, CAD</w:t>
            </w:r>
            <w:r w:rsidR="007B50E9" w:rsidRPr="00BE56F7">
              <w:rPr>
                <w:highlight w:val="yellow"/>
              </w:rPr>
              <w:t>/ECAD, SAP, Vector</w:t>
            </w:r>
          </w:p>
          <w:p w14:paraId="4C9FB191" w14:textId="7F77C163" w:rsidR="00257BD9" w:rsidRPr="00BE56F7" w:rsidRDefault="00257BD9" w:rsidP="00257BD9">
            <w:pPr>
              <w:rPr>
                <w:highlight w:val="yellow"/>
                <w:lang w:val="en-NZ"/>
              </w:rPr>
            </w:pPr>
            <w:r w:rsidRPr="00BE56F7">
              <w:rPr>
                <w:highlight w:val="yellow"/>
              </w:rPr>
              <w:t xml:space="preserve"> </w:t>
            </w:r>
          </w:p>
        </w:tc>
      </w:tr>
      <w:tr w:rsidR="00257BD9" w14:paraId="14C2A43A" w14:textId="77777777" w:rsidTr="000B3501">
        <w:tc>
          <w:tcPr>
            <w:tcW w:w="1885" w:type="dxa"/>
          </w:tcPr>
          <w:p w14:paraId="38526422" w14:textId="77777777" w:rsidR="00257BD9" w:rsidRPr="007B50E9" w:rsidRDefault="00257BD9" w:rsidP="00257BD9">
            <w:pPr>
              <w:rPr>
                <w:lang w:val="en-NZ"/>
              </w:rPr>
            </w:pPr>
          </w:p>
        </w:tc>
        <w:tc>
          <w:tcPr>
            <w:tcW w:w="20" w:type="dxa"/>
          </w:tcPr>
          <w:p w14:paraId="4BD837E1" w14:textId="77777777" w:rsidR="00257BD9" w:rsidRPr="007B50E9" w:rsidRDefault="00257BD9" w:rsidP="00257BD9">
            <w:pPr>
              <w:rPr>
                <w:lang w:val="en-NZ"/>
              </w:rPr>
            </w:pP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40E4902D" w14:textId="3042E78E" w:rsidR="00257BD9" w:rsidRPr="00BE56F7" w:rsidRDefault="004A350D" w:rsidP="00257BD9">
            <w:pPr>
              <w:rPr>
                <w:highlight w:val="yellow"/>
              </w:rPr>
            </w:pPr>
            <w:sdt>
              <w:sdtPr>
                <w:rPr>
                  <w:highlight w:val="yellow"/>
                </w:rPr>
                <w:id w:val="-1671786794"/>
                <w:placeholder>
                  <w:docPart w:val="961C7AE3FB86444BAF68AB3E818640B8"/>
                </w:placeholder>
                <w:temporary/>
                <w:showingPlcHdr/>
                <w15:appearance w15:val="hidden"/>
              </w:sdtPr>
              <w:sdtEndPr/>
              <w:sdtContent>
                <w:r w:rsidR="00257BD9" w:rsidRPr="00BE56F7">
                  <w:rPr>
                    <w:highlight w:val="yellow"/>
                  </w:rPr>
                  <w:t>Platforms</w:t>
                </w:r>
              </w:sdtContent>
            </w:sdt>
          </w:p>
        </w:tc>
        <w:tc>
          <w:tcPr>
            <w:tcW w:w="5669" w:type="dxa"/>
            <w:tcBorders>
              <w:bottom w:val="single" w:sz="4" w:space="0" w:color="auto"/>
            </w:tcBorders>
          </w:tcPr>
          <w:p w14:paraId="7E7D91B8" w14:textId="77777777" w:rsidR="00257BD9" w:rsidRPr="00BE56F7" w:rsidRDefault="004A350D" w:rsidP="00257BD9">
            <w:pPr>
              <w:rPr>
                <w:highlight w:val="yellow"/>
              </w:rPr>
            </w:pPr>
            <w:sdt>
              <w:sdtPr>
                <w:rPr>
                  <w:highlight w:val="yellow"/>
                </w:rPr>
                <w:id w:val="-1491553470"/>
                <w:placeholder>
                  <w:docPart w:val="17A2F0209B4D4CFE82E5EF413EC377A8"/>
                </w:placeholder>
                <w:temporary/>
                <w:showingPlcHdr/>
                <w15:appearance w15:val="hidden"/>
              </w:sdtPr>
              <w:sdtEndPr/>
              <w:sdtContent>
                <w:r w:rsidR="00257BD9" w:rsidRPr="00BE56F7">
                  <w:rPr>
                    <w:highlight w:val="yellow"/>
                  </w:rPr>
                  <w:t>skill 1, skill 2, skill 3, skill 4</w:t>
                </w:r>
              </w:sdtContent>
            </w:sdt>
          </w:p>
          <w:p w14:paraId="78B00BD3" w14:textId="324C41B2" w:rsidR="00257BD9" w:rsidRPr="00BE56F7" w:rsidRDefault="00257BD9" w:rsidP="00257BD9">
            <w:pPr>
              <w:rPr>
                <w:highlight w:val="yellow"/>
              </w:rPr>
            </w:pPr>
            <w:r w:rsidRPr="00BE56F7">
              <w:rPr>
                <w:highlight w:val="yellow"/>
              </w:rPr>
              <w:t xml:space="preserve"> </w:t>
            </w:r>
          </w:p>
        </w:tc>
      </w:tr>
      <w:tr w:rsidR="00257BD9" w14:paraId="459B5562" w14:textId="77777777" w:rsidTr="000B3501">
        <w:tc>
          <w:tcPr>
            <w:tcW w:w="1885" w:type="dxa"/>
          </w:tcPr>
          <w:p w14:paraId="5CF13F15" w14:textId="77777777" w:rsidR="00257BD9" w:rsidRPr="00687CD5" w:rsidRDefault="00257BD9" w:rsidP="00257BD9">
            <w:pPr>
              <w:rPr>
                <w:lang w:val="de-DE"/>
              </w:rPr>
            </w:pPr>
          </w:p>
        </w:tc>
        <w:tc>
          <w:tcPr>
            <w:tcW w:w="20" w:type="dxa"/>
          </w:tcPr>
          <w:p w14:paraId="2E0DF92C" w14:textId="77777777" w:rsidR="00257BD9" w:rsidRPr="00687CD5" w:rsidRDefault="00257BD9" w:rsidP="00257BD9">
            <w:pPr>
              <w:rPr>
                <w:lang w:val="de-DE"/>
              </w:rPr>
            </w:pPr>
          </w:p>
        </w:tc>
        <w:tc>
          <w:tcPr>
            <w:tcW w:w="1781" w:type="dxa"/>
            <w:tcBorders>
              <w:top w:val="single" w:sz="4" w:space="0" w:color="auto"/>
            </w:tcBorders>
          </w:tcPr>
          <w:p w14:paraId="691CE014" w14:textId="77777777" w:rsidR="00257BD9" w:rsidRDefault="00257BD9" w:rsidP="00257BD9"/>
        </w:tc>
        <w:tc>
          <w:tcPr>
            <w:tcW w:w="5669" w:type="dxa"/>
            <w:tcBorders>
              <w:top w:val="single" w:sz="4" w:space="0" w:color="auto"/>
            </w:tcBorders>
          </w:tcPr>
          <w:p w14:paraId="13CD49F7" w14:textId="77777777" w:rsidR="00257BD9" w:rsidRDefault="00257BD9" w:rsidP="00257BD9"/>
        </w:tc>
      </w:tr>
      <w:tr w:rsidR="005225BB" w14:paraId="2A3CDF0B" w14:textId="77777777" w:rsidTr="000B3501">
        <w:tc>
          <w:tcPr>
            <w:tcW w:w="1885" w:type="dxa"/>
          </w:tcPr>
          <w:p w14:paraId="1DE05B92" w14:textId="2414E758" w:rsidR="005225BB" w:rsidRPr="005225BB" w:rsidRDefault="005225BB" w:rsidP="00257BD9">
            <w:pPr>
              <w:rPr>
                <w:b/>
                <w:bCs/>
                <w:sz w:val="24"/>
                <w:lang w:val="de-DE"/>
              </w:rPr>
            </w:pPr>
            <w:r w:rsidRPr="005225BB">
              <w:rPr>
                <w:b/>
                <w:bCs/>
                <w:sz w:val="24"/>
                <w:lang w:val="de-DE"/>
              </w:rPr>
              <w:t>Hobbies</w:t>
            </w:r>
          </w:p>
        </w:tc>
        <w:tc>
          <w:tcPr>
            <w:tcW w:w="20" w:type="dxa"/>
          </w:tcPr>
          <w:p w14:paraId="4325B007" w14:textId="77777777" w:rsidR="005225BB" w:rsidRPr="00687CD5" w:rsidRDefault="005225BB" w:rsidP="00257BD9">
            <w:pPr>
              <w:rPr>
                <w:lang w:val="de-DE"/>
              </w:rPr>
            </w:pPr>
          </w:p>
        </w:tc>
        <w:tc>
          <w:tcPr>
            <w:tcW w:w="1781" w:type="dxa"/>
          </w:tcPr>
          <w:p w14:paraId="17DEDB08" w14:textId="2E81E90D" w:rsidR="00511F26" w:rsidRDefault="00511F26" w:rsidP="00511F26"/>
        </w:tc>
        <w:tc>
          <w:tcPr>
            <w:tcW w:w="5669" w:type="dxa"/>
          </w:tcPr>
          <w:p w14:paraId="01DD1446" w14:textId="77777777" w:rsidR="00511F26" w:rsidRDefault="00511F26" w:rsidP="00511F26">
            <w:pPr>
              <w:pStyle w:val="ListParagraph"/>
              <w:numPr>
                <w:ilvl w:val="0"/>
                <w:numId w:val="49"/>
              </w:numPr>
            </w:pPr>
            <w:r>
              <w:t>Agriculture</w:t>
            </w:r>
          </w:p>
          <w:p w14:paraId="195F6686" w14:textId="77777777" w:rsidR="00511F26" w:rsidRDefault="00511F26" w:rsidP="00511F26">
            <w:pPr>
              <w:pStyle w:val="ListParagraph"/>
              <w:numPr>
                <w:ilvl w:val="0"/>
                <w:numId w:val="49"/>
              </w:numPr>
            </w:pPr>
            <w:r>
              <w:t>Hunting and Fishing</w:t>
            </w:r>
          </w:p>
          <w:p w14:paraId="7BECD2C8" w14:textId="77777777" w:rsidR="00511F26" w:rsidRDefault="00511F26" w:rsidP="00511F26">
            <w:pPr>
              <w:pStyle w:val="ListParagraph"/>
              <w:numPr>
                <w:ilvl w:val="0"/>
                <w:numId w:val="49"/>
              </w:numPr>
            </w:pPr>
            <w:r>
              <w:t>Tramping and Camping</w:t>
            </w:r>
          </w:p>
          <w:p w14:paraId="475F4B07" w14:textId="77777777" w:rsidR="00511F26" w:rsidRDefault="00511F26" w:rsidP="00511F26">
            <w:pPr>
              <w:pStyle w:val="ListParagraph"/>
              <w:numPr>
                <w:ilvl w:val="0"/>
                <w:numId w:val="49"/>
              </w:numPr>
            </w:pPr>
            <w:r>
              <w:t>Music</w:t>
            </w:r>
          </w:p>
          <w:p w14:paraId="5B857741" w14:textId="77777777" w:rsidR="005225BB" w:rsidRDefault="005225BB" w:rsidP="00257BD9"/>
        </w:tc>
      </w:tr>
      <w:tr w:rsidR="005225BB" w14:paraId="2A98E322" w14:textId="77777777" w:rsidTr="000B3501">
        <w:tc>
          <w:tcPr>
            <w:tcW w:w="1885" w:type="dxa"/>
          </w:tcPr>
          <w:p w14:paraId="1E6CA2C9" w14:textId="77777777" w:rsidR="005225BB" w:rsidRPr="00687CD5" w:rsidRDefault="005225BB" w:rsidP="00257BD9">
            <w:pPr>
              <w:rPr>
                <w:lang w:val="de-DE"/>
              </w:rPr>
            </w:pPr>
          </w:p>
        </w:tc>
        <w:tc>
          <w:tcPr>
            <w:tcW w:w="20" w:type="dxa"/>
          </w:tcPr>
          <w:p w14:paraId="48ADB8B5" w14:textId="77777777" w:rsidR="005225BB" w:rsidRPr="00687CD5" w:rsidRDefault="005225BB" w:rsidP="00257BD9">
            <w:pPr>
              <w:rPr>
                <w:lang w:val="de-DE"/>
              </w:rPr>
            </w:pPr>
          </w:p>
        </w:tc>
        <w:tc>
          <w:tcPr>
            <w:tcW w:w="1781" w:type="dxa"/>
            <w:tcBorders>
              <w:top w:val="single" w:sz="4" w:space="0" w:color="auto"/>
            </w:tcBorders>
          </w:tcPr>
          <w:p w14:paraId="4B93E0BA" w14:textId="77777777" w:rsidR="005225BB" w:rsidRDefault="005225BB" w:rsidP="00257BD9"/>
        </w:tc>
        <w:tc>
          <w:tcPr>
            <w:tcW w:w="5669" w:type="dxa"/>
            <w:tcBorders>
              <w:top w:val="single" w:sz="4" w:space="0" w:color="auto"/>
            </w:tcBorders>
          </w:tcPr>
          <w:p w14:paraId="03212BC5" w14:textId="77777777" w:rsidR="005225BB" w:rsidRDefault="005225BB" w:rsidP="00257BD9"/>
        </w:tc>
      </w:tr>
      <w:tr w:rsidR="00257BD9" w14:paraId="441E77C6" w14:textId="77777777" w:rsidTr="000B3501">
        <w:tc>
          <w:tcPr>
            <w:tcW w:w="1885" w:type="dxa"/>
          </w:tcPr>
          <w:p w14:paraId="5D187839" w14:textId="5EF067B1" w:rsidR="00257BD9" w:rsidRPr="00986B47" w:rsidRDefault="00986B47" w:rsidP="00257BD9">
            <w:pPr>
              <w:rPr>
                <w:b/>
                <w:bCs/>
                <w:sz w:val="24"/>
                <w:lang w:val="de-DE"/>
              </w:rPr>
            </w:pPr>
            <w:r w:rsidRPr="00986B47">
              <w:rPr>
                <w:b/>
                <w:bCs/>
                <w:sz w:val="24"/>
                <w:lang w:val="de-DE"/>
              </w:rPr>
              <w:t xml:space="preserve">References </w:t>
            </w:r>
            <w:r w:rsidR="00B0236E">
              <w:rPr>
                <w:b/>
                <w:bCs/>
                <w:sz w:val="24"/>
                <w:lang w:val="de-DE"/>
              </w:rPr>
              <w:br/>
              <w:t>(</w:t>
            </w:r>
            <w:r w:rsidR="00B0236E" w:rsidRPr="00986B47">
              <w:rPr>
                <w:b/>
                <w:bCs/>
                <w:sz w:val="24"/>
                <w:lang w:val="de-DE"/>
              </w:rPr>
              <w:t xml:space="preserve">on </w:t>
            </w:r>
            <w:r w:rsidR="00B0236E" w:rsidRPr="00986B47">
              <w:rPr>
                <w:b/>
                <w:bCs/>
                <w:sz w:val="24"/>
                <w:lang w:val="en-NZ"/>
              </w:rPr>
              <w:t>request</w:t>
            </w:r>
            <w:r w:rsidR="00B0236E">
              <w:rPr>
                <w:b/>
                <w:bCs/>
                <w:sz w:val="24"/>
                <w:lang w:val="de-DE"/>
              </w:rPr>
              <w:t>)</w:t>
            </w:r>
          </w:p>
        </w:tc>
        <w:tc>
          <w:tcPr>
            <w:tcW w:w="20" w:type="dxa"/>
          </w:tcPr>
          <w:p w14:paraId="0EC91341" w14:textId="77777777" w:rsidR="00257BD9" w:rsidRPr="00687CD5" w:rsidRDefault="00257BD9" w:rsidP="00257BD9">
            <w:pPr>
              <w:rPr>
                <w:lang w:val="de-DE"/>
              </w:rPr>
            </w:pPr>
          </w:p>
        </w:tc>
        <w:tc>
          <w:tcPr>
            <w:tcW w:w="1781" w:type="dxa"/>
          </w:tcPr>
          <w:p w14:paraId="177C723A" w14:textId="77777777" w:rsidR="00B0236E" w:rsidRDefault="00B0236E" w:rsidP="00257BD9"/>
          <w:p w14:paraId="14A8CA67" w14:textId="77777777" w:rsidR="00257BD9" w:rsidRDefault="0019792C" w:rsidP="00257BD9">
            <w:r>
              <w:t>Allan Sutherland</w:t>
            </w:r>
          </w:p>
          <w:p w14:paraId="52F45158" w14:textId="59406C02" w:rsidR="00957107" w:rsidRDefault="00957107" w:rsidP="00257BD9"/>
        </w:tc>
        <w:tc>
          <w:tcPr>
            <w:tcW w:w="5669" w:type="dxa"/>
          </w:tcPr>
          <w:p w14:paraId="1108CB4A" w14:textId="77777777" w:rsidR="00B0236E" w:rsidRDefault="00B0236E" w:rsidP="00257BD9"/>
          <w:p w14:paraId="01E187AC" w14:textId="6602B5E4" w:rsidR="00257BD9" w:rsidRDefault="0019792C" w:rsidP="00257BD9">
            <w:r>
              <w:t>Farm Owner and Manager, Mount Sheridan Farms</w:t>
            </w:r>
          </w:p>
        </w:tc>
      </w:tr>
      <w:tr w:rsidR="00257BD9" w14:paraId="260799A7" w14:textId="77777777" w:rsidTr="000B3501">
        <w:tc>
          <w:tcPr>
            <w:tcW w:w="1885" w:type="dxa"/>
          </w:tcPr>
          <w:p w14:paraId="0A23013E" w14:textId="336CEAD0" w:rsidR="00257BD9" w:rsidRPr="00A77208" w:rsidRDefault="00257BD9" w:rsidP="00257BD9"/>
        </w:tc>
        <w:tc>
          <w:tcPr>
            <w:tcW w:w="20" w:type="dxa"/>
          </w:tcPr>
          <w:p w14:paraId="7BF35587" w14:textId="77777777" w:rsidR="00257BD9" w:rsidRPr="00A77208" w:rsidRDefault="00257BD9" w:rsidP="00257BD9"/>
        </w:tc>
        <w:tc>
          <w:tcPr>
            <w:tcW w:w="1781" w:type="dxa"/>
          </w:tcPr>
          <w:p w14:paraId="7B3A5144" w14:textId="77777777" w:rsidR="00257BD9" w:rsidRDefault="0019792C" w:rsidP="00257BD9">
            <w:r>
              <w:t xml:space="preserve">Belinda Hawley </w:t>
            </w:r>
          </w:p>
          <w:p w14:paraId="41250A1D" w14:textId="1ECEF4BC" w:rsidR="00B0236E" w:rsidRPr="003B19FB" w:rsidRDefault="00B0236E" w:rsidP="00257BD9"/>
        </w:tc>
        <w:tc>
          <w:tcPr>
            <w:tcW w:w="5669" w:type="dxa"/>
          </w:tcPr>
          <w:p w14:paraId="714603AB" w14:textId="5AA8D034" w:rsidR="00257BD9" w:rsidRPr="003B19FB" w:rsidRDefault="0019792C" w:rsidP="00257BD9">
            <w:r>
              <w:t>Accommodation Manager, Lincoln University</w:t>
            </w:r>
          </w:p>
        </w:tc>
      </w:tr>
      <w:tr w:rsidR="0019792C" w14:paraId="34FCA43C" w14:textId="77777777" w:rsidTr="000B3501">
        <w:tc>
          <w:tcPr>
            <w:tcW w:w="1885" w:type="dxa"/>
          </w:tcPr>
          <w:p w14:paraId="3E90A837" w14:textId="77777777" w:rsidR="0019792C" w:rsidRPr="00A77208" w:rsidRDefault="0019792C" w:rsidP="0019792C"/>
        </w:tc>
        <w:tc>
          <w:tcPr>
            <w:tcW w:w="20" w:type="dxa"/>
          </w:tcPr>
          <w:p w14:paraId="4E922357" w14:textId="77777777" w:rsidR="0019792C" w:rsidRPr="00A77208" w:rsidRDefault="0019792C" w:rsidP="0019792C"/>
        </w:tc>
        <w:tc>
          <w:tcPr>
            <w:tcW w:w="1781" w:type="dxa"/>
          </w:tcPr>
          <w:p w14:paraId="5762A6E2" w14:textId="196B9919" w:rsidR="0019792C" w:rsidRDefault="0019792C" w:rsidP="0019792C">
            <w:r>
              <w:t>Jayne Smith</w:t>
            </w:r>
          </w:p>
        </w:tc>
        <w:tc>
          <w:tcPr>
            <w:tcW w:w="5669" w:type="dxa"/>
          </w:tcPr>
          <w:p w14:paraId="562B6D26" w14:textId="2EDCD749" w:rsidR="0019792C" w:rsidRPr="003B19FB" w:rsidRDefault="0019792C" w:rsidP="0019792C">
            <w:r>
              <w:t xml:space="preserve">Coordinator Student Buddy </w:t>
            </w:r>
            <w:r w:rsidR="003A542D">
              <w:t>Program</w:t>
            </w:r>
            <w:r>
              <w:t>, Lincoln University</w:t>
            </w:r>
          </w:p>
          <w:p w14:paraId="7EA9039D" w14:textId="77777777" w:rsidR="0019792C" w:rsidRDefault="0019792C" w:rsidP="0019792C"/>
        </w:tc>
      </w:tr>
      <w:tr w:rsidR="0019792C" w14:paraId="109DC225" w14:textId="77777777" w:rsidTr="000B3501">
        <w:tc>
          <w:tcPr>
            <w:tcW w:w="1885" w:type="dxa"/>
          </w:tcPr>
          <w:p w14:paraId="6578B0A9" w14:textId="77777777" w:rsidR="0019792C" w:rsidRPr="00A77208" w:rsidRDefault="0019792C" w:rsidP="0019792C"/>
        </w:tc>
        <w:tc>
          <w:tcPr>
            <w:tcW w:w="20" w:type="dxa"/>
          </w:tcPr>
          <w:p w14:paraId="621E4252" w14:textId="77777777" w:rsidR="0019792C" w:rsidRPr="00A77208" w:rsidRDefault="0019792C" w:rsidP="0019792C"/>
        </w:tc>
        <w:tc>
          <w:tcPr>
            <w:tcW w:w="1781" w:type="dxa"/>
          </w:tcPr>
          <w:p w14:paraId="3DE33874" w14:textId="234D12CC" w:rsidR="0019792C" w:rsidRDefault="0019792C" w:rsidP="0019792C">
            <w:r>
              <w:t>Kenny Jackson</w:t>
            </w:r>
          </w:p>
        </w:tc>
        <w:tc>
          <w:tcPr>
            <w:tcW w:w="5669" w:type="dxa"/>
          </w:tcPr>
          <w:p w14:paraId="76BD676C" w14:textId="508356D6" w:rsidR="0019792C" w:rsidRPr="003B19FB" w:rsidRDefault="003A542D" w:rsidP="0019792C">
            <w:r>
              <w:t>Second in Charge, Dillon Harvesting Ltd.</w:t>
            </w:r>
          </w:p>
          <w:p w14:paraId="50F98CDC" w14:textId="77777777" w:rsidR="0019792C" w:rsidRDefault="0019792C" w:rsidP="0019792C"/>
        </w:tc>
      </w:tr>
      <w:tr w:rsidR="003A542D" w:rsidRPr="00BE56F7" w14:paraId="4F668311" w14:textId="77777777" w:rsidTr="000B3501">
        <w:tc>
          <w:tcPr>
            <w:tcW w:w="1885" w:type="dxa"/>
          </w:tcPr>
          <w:p w14:paraId="4AF74863" w14:textId="77777777" w:rsidR="003A542D" w:rsidRPr="00A77208" w:rsidRDefault="003A542D" w:rsidP="0019792C"/>
        </w:tc>
        <w:tc>
          <w:tcPr>
            <w:tcW w:w="20" w:type="dxa"/>
          </w:tcPr>
          <w:p w14:paraId="0BA0E3CC" w14:textId="77777777" w:rsidR="003A542D" w:rsidRPr="00A77208" w:rsidRDefault="003A542D" w:rsidP="0019792C"/>
        </w:tc>
        <w:tc>
          <w:tcPr>
            <w:tcW w:w="1781" w:type="dxa"/>
          </w:tcPr>
          <w:p w14:paraId="364FB6D1" w14:textId="5EF571D7" w:rsidR="003A542D" w:rsidRDefault="003A542D" w:rsidP="0019792C">
            <w:r>
              <w:t>Rachel Close</w:t>
            </w:r>
          </w:p>
        </w:tc>
        <w:tc>
          <w:tcPr>
            <w:tcW w:w="5669" w:type="dxa"/>
          </w:tcPr>
          <w:p w14:paraId="2B254220" w14:textId="365BF2DD" w:rsidR="003A542D" w:rsidRDefault="003A542D" w:rsidP="0019792C">
            <w:r>
              <w:t>Accommodation Operations Lead, Lincoln University</w:t>
            </w:r>
          </w:p>
        </w:tc>
      </w:tr>
    </w:tbl>
    <w:p w14:paraId="436C761C" w14:textId="77777777" w:rsidR="00D05EC7" w:rsidRPr="005718A0" w:rsidRDefault="00D05EC7" w:rsidP="001D429D"/>
    <w:sectPr w:rsidR="00D05EC7" w:rsidRPr="005718A0" w:rsidSect="00306AAD">
      <w:footerReference w:type="default" r:id="rId11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51C59" w14:textId="77777777" w:rsidR="00B82C2B" w:rsidRDefault="00B82C2B" w:rsidP="005A7565">
      <w:r>
        <w:separator/>
      </w:r>
    </w:p>
    <w:p w14:paraId="59AD31E9" w14:textId="77777777" w:rsidR="00B82C2B" w:rsidRDefault="00B82C2B"/>
  </w:endnote>
  <w:endnote w:type="continuationSeparator" w:id="0">
    <w:p w14:paraId="69B11D16" w14:textId="77777777" w:rsidR="00B82C2B" w:rsidRDefault="00B82C2B" w:rsidP="005A7565">
      <w:r>
        <w:continuationSeparator/>
      </w:r>
    </w:p>
    <w:p w14:paraId="4AB5B619" w14:textId="77777777" w:rsidR="00B82C2B" w:rsidRDefault="00B82C2B"/>
  </w:endnote>
  <w:endnote w:type="continuationNotice" w:id="1">
    <w:p w14:paraId="03273283" w14:textId="77777777" w:rsidR="00B82C2B" w:rsidRDefault="00B82C2B"/>
    <w:p w14:paraId="11C9716F" w14:textId="77777777" w:rsidR="00B82C2B" w:rsidRDefault="00B82C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9D917" w14:textId="28B82FDA" w:rsidR="00E85944" w:rsidRPr="009A08A4" w:rsidRDefault="000F14D3" w:rsidP="00AA1202">
    <w:pPr>
      <w:pStyle w:val="Footer"/>
      <w:tabs>
        <w:tab w:val="clear" w:pos="8640"/>
        <w:tab w:val="right" w:pos="9360"/>
      </w:tabs>
    </w:pPr>
    <w:r>
      <w:t>Simon Tenbusch</w:t>
    </w:r>
    <w:r w:rsidR="00AA1202">
      <w:tab/>
    </w:r>
    <w:r w:rsidR="00AA1202">
      <w:tab/>
      <w:t xml:space="preserve"> </w:t>
    </w:r>
    <w:r w:rsidR="00AA1202" w:rsidRPr="00533F0B">
      <w:fldChar w:fldCharType="begin"/>
    </w:r>
    <w:r w:rsidR="00AA1202" w:rsidRPr="00533F0B">
      <w:instrText xml:space="preserve"> PAGE </w:instrText>
    </w:r>
    <w:r w:rsidR="00AA1202" w:rsidRPr="00533F0B">
      <w:fldChar w:fldCharType="separate"/>
    </w:r>
    <w:r w:rsidR="00A95F01">
      <w:rPr>
        <w:noProof/>
      </w:rPr>
      <w:t>3</w:t>
    </w:r>
    <w:r w:rsidR="00AA1202"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2A6B4" w14:textId="77777777" w:rsidR="00B82C2B" w:rsidRDefault="00B82C2B" w:rsidP="005A7565">
      <w:r>
        <w:separator/>
      </w:r>
    </w:p>
    <w:p w14:paraId="7B5208F3" w14:textId="77777777" w:rsidR="00B82C2B" w:rsidRDefault="00B82C2B"/>
  </w:footnote>
  <w:footnote w:type="continuationSeparator" w:id="0">
    <w:p w14:paraId="2CC02EC6" w14:textId="77777777" w:rsidR="00B82C2B" w:rsidRDefault="00B82C2B" w:rsidP="005A7565">
      <w:r>
        <w:continuationSeparator/>
      </w:r>
    </w:p>
    <w:p w14:paraId="63CF37CC" w14:textId="77777777" w:rsidR="00B82C2B" w:rsidRDefault="00B82C2B"/>
  </w:footnote>
  <w:footnote w:type="continuationNotice" w:id="1">
    <w:p w14:paraId="4F11FF58" w14:textId="77777777" w:rsidR="00B82C2B" w:rsidRDefault="00B82C2B"/>
    <w:p w14:paraId="007DB3B5" w14:textId="77777777" w:rsidR="00B82C2B" w:rsidRDefault="00B82C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3D23"/>
    <w:multiLevelType w:val="hybridMultilevel"/>
    <w:tmpl w:val="3CFAC69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2"/>
  </w:num>
  <w:num w:numId="2" w16cid:durableId="678308914">
    <w:abstractNumId w:val="7"/>
  </w:num>
  <w:num w:numId="3" w16cid:durableId="97650806">
    <w:abstractNumId w:val="8"/>
  </w:num>
  <w:num w:numId="4" w16cid:durableId="768279313">
    <w:abstractNumId w:val="6"/>
  </w:num>
  <w:num w:numId="5" w16cid:durableId="381830193">
    <w:abstractNumId w:val="9"/>
  </w:num>
  <w:num w:numId="6" w16cid:durableId="1126505131">
    <w:abstractNumId w:val="4"/>
  </w:num>
  <w:num w:numId="7" w16cid:durableId="1917933147">
    <w:abstractNumId w:val="5"/>
  </w:num>
  <w:num w:numId="8" w16cid:durableId="1171725026">
    <w:abstractNumId w:val="10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  <w:num w:numId="49" w16cid:durableId="1199709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2D3"/>
    <w:rsid w:val="00012C12"/>
    <w:rsid w:val="000208CD"/>
    <w:rsid w:val="00021C23"/>
    <w:rsid w:val="00026155"/>
    <w:rsid w:val="00035E3E"/>
    <w:rsid w:val="000566DF"/>
    <w:rsid w:val="000576DC"/>
    <w:rsid w:val="00062ACD"/>
    <w:rsid w:val="0006400E"/>
    <w:rsid w:val="000643B3"/>
    <w:rsid w:val="0008484C"/>
    <w:rsid w:val="00085A30"/>
    <w:rsid w:val="000A5E2F"/>
    <w:rsid w:val="000B27C1"/>
    <w:rsid w:val="000B3501"/>
    <w:rsid w:val="000B4391"/>
    <w:rsid w:val="000E1430"/>
    <w:rsid w:val="000E6D36"/>
    <w:rsid w:val="000E7ACB"/>
    <w:rsid w:val="000F14D3"/>
    <w:rsid w:val="000F4523"/>
    <w:rsid w:val="000F4DA9"/>
    <w:rsid w:val="00116BD3"/>
    <w:rsid w:val="001357C9"/>
    <w:rsid w:val="00146571"/>
    <w:rsid w:val="0015295F"/>
    <w:rsid w:val="001570E7"/>
    <w:rsid w:val="00162986"/>
    <w:rsid w:val="00180601"/>
    <w:rsid w:val="001826B3"/>
    <w:rsid w:val="001832DB"/>
    <w:rsid w:val="00184209"/>
    <w:rsid w:val="00190245"/>
    <w:rsid w:val="00191A58"/>
    <w:rsid w:val="00195BDB"/>
    <w:rsid w:val="0019792C"/>
    <w:rsid w:val="001B0371"/>
    <w:rsid w:val="001B07CC"/>
    <w:rsid w:val="001C29E5"/>
    <w:rsid w:val="001C568B"/>
    <w:rsid w:val="001D429D"/>
    <w:rsid w:val="001D62D3"/>
    <w:rsid w:val="001E0FD6"/>
    <w:rsid w:val="001E6A4B"/>
    <w:rsid w:val="001E79E6"/>
    <w:rsid w:val="001F5DA7"/>
    <w:rsid w:val="002229F5"/>
    <w:rsid w:val="00223693"/>
    <w:rsid w:val="00230261"/>
    <w:rsid w:val="00241560"/>
    <w:rsid w:val="0024251D"/>
    <w:rsid w:val="0024293F"/>
    <w:rsid w:val="00245D69"/>
    <w:rsid w:val="00251FA2"/>
    <w:rsid w:val="00257BD9"/>
    <w:rsid w:val="00262B6F"/>
    <w:rsid w:val="0026435A"/>
    <w:rsid w:val="00280927"/>
    <w:rsid w:val="0028630C"/>
    <w:rsid w:val="00291D1E"/>
    <w:rsid w:val="00292655"/>
    <w:rsid w:val="002A288D"/>
    <w:rsid w:val="002A62EF"/>
    <w:rsid w:val="002B2DBE"/>
    <w:rsid w:val="002C44FA"/>
    <w:rsid w:val="002D27A9"/>
    <w:rsid w:val="002E5A4F"/>
    <w:rsid w:val="00306AAD"/>
    <w:rsid w:val="00316B56"/>
    <w:rsid w:val="00320DCA"/>
    <w:rsid w:val="00330A51"/>
    <w:rsid w:val="003310B4"/>
    <w:rsid w:val="0033557D"/>
    <w:rsid w:val="0034126A"/>
    <w:rsid w:val="00345F8B"/>
    <w:rsid w:val="00347F0E"/>
    <w:rsid w:val="00363CFD"/>
    <w:rsid w:val="00370CDD"/>
    <w:rsid w:val="00381598"/>
    <w:rsid w:val="00384497"/>
    <w:rsid w:val="00386361"/>
    <w:rsid w:val="003A0D27"/>
    <w:rsid w:val="003A116D"/>
    <w:rsid w:val="003A542D"/>
    <w:rsid w:val="003A6261"/>
    <w:rsid w:val="003B1444"/>
    <w:rsid w:val="003B19FB"/>
    <w:rsid w:val="003B2192"/>
    <w:rsid w:val="003B7BCE"/>
    <w:rsid w:val="003D2340"/>
    <w:rsid w:val="003E0912"/>
    <w:rsid w:val="003E172B"/>
    <w:rsid w:val="0040069C"/>
    <w:rsid w:val="00403818"/>
    <w:rsid w:val="00406CEA"/>
    <w:rsid w:val="00407B3F"/>
    <w:rsid w:val="00410582"/>
    <w:rsid w:val="00410D83"/>
    <w:rsid w:val="004122F5"/>
    <w:rsid w:val="004166C3"/>
    <w:rsid w:val="00423AD6"/>
    <w:rsid w:val="004326C9"/>
    <w:rsid w:val="0043401A"/>
    <w:rsid w:val="0043495E"/>
    <w:rsid w:val="00437F17"/>
    <w:rsid w:val="00444D0A"/>
    <w:rsid w:val="0044719C"/>
    <w:rsid w:val="00463886"/>
    <w:rsid w:val="004725C4"/>
    <w:rsid w:val="004838AB"/>
    <w:rsid w:val="004C4A7A"/>
    <w:rsid w:val="004C7FEE"/>
    <w:rsid w:val="004D08E6"/>
    <w:rsid w:val="004E676C"/>
    <w:rsid w:val="00511F26"/>
    <w:rsid w:val="005225BB"/>
    <w:rsid w:val="00532F85"/>
    <w:rsid w:val="00533F0B"/>
    <w:rsid w:val="005508F2"/>
    <w:rsid w:val="005709EC"/>
    <w:rsid w:val="005718A0"/>
    <w:rsid w:val="00580AE7"/>
    <w:rsid w:val="00583EF6"/>
    <w:rsid w:val="0058698A"/>
    <w:rsid w:val="005965D6"/>
    <w:rsid w:val="005A7565"/>
    <w:rsid w:val="005F5C61"/>
    <w:rsid w:val="00600F27"/>
    <w:rsid w:val="00605767"/>
    <w:rsid w:val="00611EE6"/>
    <w:rsid w:val="00615CAB"/>
    <w:rsid w:val="006244B3"/>
    <w:rsid w:val="00635AE1"/>
    <w:rsid w:val="0064005C"/>
    <w:rsid w:val="00644F9A"/>
    <w:rsid w:val="00651F54"/>
    <w:rsid w:val="00657425"/>
    <w:rsid w:val="00663B3A"/>
    <w:rsid w:val="0067370F"/>
    <w:rsid w:val="0067467A"/>
    <w:rsid w:val="0068627A"/>
    <w:rsid w:val="00687CD5"/>
    <w:rsid w:val="006A435D"/>
    <w:rsid w:val="006B4E0F"/>
    <w:rsid w:val="006B50EB"/>
    <w:rsid w:val="006D1E30"/>
    <w:rsid w:val="006D230D"/>
    <w:rsid w:val="00713C50"/>
    <w:rsid w:val="007206A2"/>
    <w:rsid w:val="0073780C"/>
    <w:rsid w:val="00743C1C"/>
    <w:rsid w:val="00757015"/>
    <w:rsid w:val="00771D0C"/>
    <w:rsid w:val="00781715"/>
    <w:rsid w:val="00791C97"/>
    <w:rsid w:val="007A3850"/>
    <w:rsid w:val="007A3D34"/>
    <w:rsid w:val="007B0C91"/>
    <w:rsid w:val="007B50E9"/>
    <w:rsid w:val="007C413B"/>
    <w:rsid w:val="007C44B6"/>
    <w:rsid w:val="007C56F7"/>
    <w:rsid w:val="007C734D"/>
    <w:rsid w:val="007D3ABC"/>
    <w:rsid w:val="007F5430"/>
    <w:rsid w:val="00814728"/>
    <w:rsid w:val="008402FF"/>
    <w:rsid w:val="00845649"/>
    <w:rsid w:val="008524B4"/>
    <w:rsid w:val="00854487"/>
    <w:rsid w:val="008571D9"/>
    <w:rsid w:val="0086335F"/>
    <w:rsid w:val="00873ED0"/>
    <w:rsid w:val="00891BD9"/>
    <w:rsid w:val="00892026"/>
    <w:rsid w:val="00895777"/>
    <w:rsid w:val="008A57C6"/>
    <w:rsid w:val="008A60B6"/>
    <w:rsid w:val="008A6F4C"/>
    <w:rsid w:val="008B117F"/>
    <w:rsid w:val="008B6FAE"/>
    <w:rsid w:val="008C2468"/>
    <w:rsid w:val="008C24C2"/>
    <w:rsid w:val="008C7B3D"/>
    <w:rsid w:val="008D41CD"/>
    <w:rsid w:val="008D5845"/>
    <w:rsid w:val="009232D0"/>
    <w:rsid w:val="00925DD3"/>
    <w:rsid w:val="00940F57"/>
    <w:rsid w:val="00957107"/>
    <w:rsid w:val="00971AD3"/>
    <w:rsid w:val="0098550F"/>
    <w:rsid w:val="00986B47"/>
    <w:rsid w:val="00994244"/>
    <w:rsid w:val="009A08A4"/>
    <w:rsid w:val="009B19C4"/>
    <w:rsid w:val="009B4651"/>
    <w:rsid w:val="009B5FC8"/>
    <w:rsid w:val="009B644A"/>
    <w:rsid w:val="009B6754"/>
    <w:rsid w:val="009C3B62"/>
    <w:rsid w:val="009C6948"/>
    <w:rsid w:val="009C6AA9"/>
    <w:rsid w:val="009D4C5B"/>
    <w:rsid w:val="00A04473"/>
    <w:rsid w:val="00A10FF7"/>
    <w:rsid w:val="00A23D2E"/>
    <w:rsid w:val="00A33C4E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AD2B7E"/>
    <w:rsid w:val="00AD2C8E"/>
    <w:rsid w:val="00AF14B9"/>
    <w:rsid w:val="00B0236E"/>
    <w:rsid w:val="00B10F35"/>
    <w:rsid w:val="00B15981"/>
    <w:rsid w:val="00B402A3"/>
    <w:rsid w:val="00B45D64"/>
    <w:rsid w:val="00B55B90"/>
    <w:rsid w:val="00B57066"/>
    <w:rsid w:val="00B67F1C"/>
    <w:rsid w:val="00B703F2"/>
    <w:rsid w:val="00B7237E"/>
    <w:rsid w:val="00B77C69"/>
    <w:rsid w:val="00B814C4"/>
    <w:rsid w:val="00B8192E"/>
    <w:rsid w:val="00B82C2B"/>
    <w:rsid w:val="00B92BFF"/>
    <w:rsid w:val="00BA02DD"/>
    <w:rsid w:val="00BA0309"/>
    <w:rsid w:val="00BA03D1"/>
    <w:rsid w:val="00BA4A75"/>
    <w:rsid w:val="00BA4F01"/>
    <w:rsid w:val="00BA5A39"/>
    <w:rsid w:val="00BB33E2"/>
    <w:rsid w:val="00BB6070"/>
    <w:rsid w:val="00BC7DFE"/>
    <w:rsid w:val="00BE56F7"/>
    <w:rsid w:val="00BF2BDF"/>
    <w:rsid w:val="00BF7F15"/>
    <w:rsid w:val="00C00992"/>
    <w:rsid w:val="00C022A2"/>
    <w:rsid w:val="00C02AE0"/>
    <w:rsid w:val="00C10152"/>
    <w:rsid w:val="00C24ED6"/>
    <w:rsid w:val="00C30392"/>
    <w:rsid w:val="00C306A5"/>
    <w:rsid w:val="00C33BF0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68DB"/>
    <w:rsid w:val="00C77C54"/>
    <w:rsid w:val="00C81B6C"/>
    <w:rsid w:val="00C82DFB"/>
    <w:rsid w:val="00C85284"/>
    <w:rsid w:val="00CA7605"/>
    <w:rsid w:val="00CB1046"/>
    <w:rsid w:val="00CB10ED"/>
    <w:rsid w:val="00CE11D3"/>
    <w:rsid w:val="00CE6B42"/>
    <w:rsid w:val="00D03F18"/>
    <w:rsid w:val="00D05EC7"/>
    <w:rsid w:val="00D134F1"/>
    <w:rsid w:val="00D24965"/>
    <w:rsid w:val="00D255F1"/>
    <w:rsid w:val="00D309EA"/>
    <w:rsid w:val="00D40BDA"/>
    <w:rsid w:val="00D479D9"/>
    <w:rsid w:val="00D647B4"/>
    <w:rsid w:val="00D83A1D"/>
    <w:rsid w:val="00D913D2"/>
    <w:rsid w:val="00D965EB"/>
    <w:rsid w:val="00D96CEB"/>
    <w:rsid w:val="00DA1702"/>
    <w:rsid w:val="00DC2E06"/>
    <w:rsid w:val="00DD5D6E"/>
    <w:rsid w:val="00DF0EB6"/>
    <w:rsid w:val="00E04A34"/>
    <w:rsid w:val="00E105CB"/>
    <w:rsid w:val="00E140A2"/>
    <w:rsid w:val="00E23361"/>
    <w:rsid w:val="00E32EC6"/>
    <w:rsid w:val="00E44059"/>
    <w:rsid w:val="00E46BD9"/>
    <w:rsid w:val="00E52E83"/>
    <w:rsid w:val="00E566CF"/>
    <w:rsid w:val="00E57C7E"/>
    <w:rsid w:val="00E72CE2"/>
    <w:rsid w:val="00E74BC9"/>
    <w:rsid w:val="00E85944"/>
    <w:rsid w:val="00E87478"/>
    <w:rsid w:val="00E90499"/>
    <w:rsid w:val="00E94231"/>
    <w:rsid w:val="00E969E4"/>
    <w:rsid w:val="00EA2C19"/>
    <w:rsid w:val="00EA2F62"/>
    <w:rsid w:val="00EB2A92"/>
    <w:rsid w:val="00ED5D67"/>
    <w:rsid w:val="00EF454E"/>
    <w:rsid w:val="00EF582B"/>
    <w:rsid w:val="00F03ADC"/>
    <w:rsid w:val="00F07345"/>
    <w:rsid w:val="00F12B05"/>
    <w:rsid w:val="00F21671"/>
    <w:rsid w:val="00F2390B"/>
    <w:rsid w:val="00F325E7"/>
    <w:rsid w:val="00F362E3"/>
    <w:rsid w:val="00F376E5"/>
    <w:rsid w:val="00F41E0C"/>
    <w:rsid w:val="00F54C46"/>
    <w:rsid w:val="00F61891"/>
    <w:rsid w:val="00F71A97"/>
    <w:rsid w:val="00F80170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657A9"/>
  <w15:docId w15:val="{DDBF7486-57DC-4CF9-9EB6-83FADAEE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paragraph" w:styleId="NormalWeb">
    <w:name w:val="Normal (Web)"/>
    <w:basedOn w:val="Normal"/>
    <w:uiPriority w:val="9"/>
    <w:semiHidden/>
    <w:unhideWhenUsed/>
    <w:rsid w:val="00C3039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"/>
    <w:qFormat/>
    <w:rsid w:val="000B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Modern%20multi-pag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9DA53CAF5C4A45BB53FA765FA9F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0A969-59AA-4860-9626-566B06D901C8}"/>
      </w:docPartPr>
      <w:docPartBody>
        <w:p w:rsidR="000D7468" w:rsidRDefault="000D7468">
          <w:pPr>
            <w:pStyle w:val="A89DA53CAF5C4A45BB53FA765FA9F39D"/>
          </w:pPr>
          <w:r w:rsidRPr="00CB1046">
            <w:t>Education</w:t>
          </w:r>
        </w:p>
      </w:docPartBody>
    </w:docPart>
    <w:docPart>
      <w:docPartPr>
        <w:name w:val="94F998CEA9C44EFC961D904A6DB90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EC430-8538-4F2F-9E58-87DC6B3079C1}"/>
      </w:docPartPr>
      <w:docPartBody>
        <w:p w:rsidR="00E079C3" w:rsidRDefault="002469AC" w:rsidP="002469AC">
          <w:pPr>
            <w:pStyle w:val="94F998CEA9C44EFC961D904A6DB90573"/>
          </w:pPr>
          <w:r>
            <w:t>Languages</w:t>
          </w:r>
        </w:p>
      </w:docPartBody>
    </w:docPart>
    <w:docPart>
      <w:docPartPr>
        <w:name w:val="B43A1C6049494EEEAD7CB1E8BA721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CE2BF-FABC-4589-BFC3-6834001A9C8C}"/>
      </w:docPartPr>
      <w:docPartBody>
        <w:p w:rsidR="00E079C3" w:rsidRDefault="002469AC" w:rsidP="002469AC">
          <w:pPr>
            <w:pStyle w:val="B43A1C6049494EEEAD7CB1E8BA721692"/>
          </w:pPr>
          <w:r>
            <w:t>Native language</w:t>
          </w:r>
        </w:p>
      </w:docPartBody>
    </w:docPart>
    <w:docPart>
      <w:docPartPr>
        <w:name w:val="15365F30AFF248C5B9792026CD7F1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AE2DF-8E0F-4264-A622-473B3D135FB9}"/>
      </w:docPartPr>
      <w:docPartBody>
        <w:p w:rsidR="00E079C3" w:rsidRDefault="002469AC" w:rsidP="002469AC">
          <w:pPr>
            <w:pStyle w:val="15365F30AFF248C5B9792026CD7F14D6"/>
          </w:pPr>
          <w:r w:rsidRPr="003B19FB">
            <w:t>Programming</w:t>
          </w:r>
        </w:p>
      </w:docPartBody>
    </w:docPart>
    <w:docPart>
      <w:docPartPr>
        <w:name w:val="BBF80CDBB8654609A6E4B9D02E9D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D5CFC-D47D-46EB-940E-14F9D250CA84}"/>
      </w:docPartPr>
      <w:docPartBody>
        <w:p w:rsidR="00E079C3" w:rsidRDefault="002469AC" w:rsidP="002469AC">
          <w:pPr>
            <w:pStyle w:val="BBF80CDBB8654609A6E4B9D02E9D85AC"/>
          </w:pPr>
          <w:r w:rsidRPr="003B19FB">
            <w:t>Applications</w:t>
          </w:r>
        </w:p>
      </w:docPartBody>
    </w:docPart>
    <w:docPart>
      <w:docPartPr>
        <w:name w:val="961C7AE3FB86444BAF68AB3E81864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4EF4B-2DA0-4F24-99C4-A841FA03B300}"/>
      </w:docPartPr>
      <w:docPartBody>
        <w:p w:rsidR="00E079C3" w:rsidRDefault="002469AC" w:rsidP="002469AC">
          <w:pPr>
            <w:pStyle w:val="961C7AE3FB86444BAF68AB3E818640B8"/>
          </w:pPr>
          <w:r w:rsidRPr="003B19FB">
            <w:t>Platforms</w:t>
          </w:r>
        </w:p>
      </w:docPartBody>
    </w:docPart>
    <w:docPart>
      <w:docPartPr>
        <w:name w:val="17A2F0209B4D4CFE82E5EF413EC37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00E26-6553-44E4-8076-C7455EC15AF6}"/>
      </w:docPartPr>
      <w:docPartBody>
        <w:p w:rsidR="00E079C3" w:rsidRDefault="002469AC" w:rsidP="002469AC">
          <w:pPr>
            <w:pStyle w:val="17A2F0209B4D4CFE82E5EF413EC377A8"/>
          </w:pPr>
          <w:r w:rsidRPr="003B19FB">
            <w:t>skill 1, skill 2, skill 3, skill 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68"/>
    <w:rsid w:val="000D7468"/>
    <w:rsid w:val="001F5DA7"/>
    <w:rsid w:val="002469AC"/>
    <w:rsid w:val="00463886"/>
    <w:rsid w:val="009542B1"/>
    <w:rsid w:val="00D03F18"/>
    <w:rsid w:val="00E0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N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9DA53CAF5C4A45BB53FA765FA9F39D">
    <w:name w:val="A89DA53CAF5C4A45BB53FA765FA9F39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F998CEA9C44EFC961D904A6DB90573">
    <w:name w:val="94F998CEA9C44EFC961D904A6DB90573"/>
    <w:rsid w:val="002469AC"/>
  </w:style>
  <w:style w:type="paragraph" w:customStyle="1" w:styleId="B43A1C6049494EEEAD7CB1E8BA721692">
    <w:name w:val="B43A1C6049494EEEAD7CB1E8BA721692"/>
    <w:rsid w:val="002469AC"/>
  </w:style>
  <w:style w:type="paragraph" w:customStyle="1" w:styleId="15365F30AFF248C5B9792026CD7F14D6">
    <w:name w:val="15365F30AFF248C5B9792026CD7F14D6"/>
    <w:rsid w:val="002469AC"/>
  </w:style>
  <w:style w:type="paragraph" w:customStyle="1" w:styleId="BBF80CDBB8654609A6E4B9D02E9D85AC">
    <w:name w:val="BBF80CDBB8654609A6E4B9D02E9D85AC"/>
    <w:rsid w:val="002469AC"/>
  </w:style>
  <w:style w:type="paragraph" w:customStyle="1" w:styleId="961C7AE3FB86444BAF68AB3E818640B8">
    <w:name w:val="961C7AE3FB86444BAF68AB3E818640B8"/>
    <w:rsid w:val="002469AC"/>
  </w:style>
  <w:style w:type="paragraph" w:customStyle="1" w:styleId="17A2F0209B4D4CFE82E5EF413EC377A8">
    <w:name w:val="17A2F0209B4D4CFE82E5EF413EC377A8"/>
    <w:rsid w:val="00246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1DC95FE-2BE6-460C-9B2E-B7960BEA6B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2189-D211-4EF3-B5FA-5B78FBAFE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25D2C8-6850-4290-ADCF-6EF21E5F6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Tenbusch</dc:creator>
  <cp:keywords/>
  <dc:description/>
  <cp:lastModifiedBy>Simon Tenbusch</cp:lastModifiedBy>
  <cp:revision>2</cp:revision>
  <dcterms:created xsi:type="dcterms:W3CDTF">2025-06-24T04:50:00Z</dcterms:created>
  <dcterms:modified xsi:type="dcterms:W3CDTF">2025-06-24T04:50:00Z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